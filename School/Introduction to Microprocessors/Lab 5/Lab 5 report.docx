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595" w:rsidRPr="00462595" w:rsidRDefault="007E1D49" w:rsidP="00462595">
      <w:pPr>
        <w:pStyle w:val="NoSpacing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noProof/>
          <w:sz w:val="72"/>
          <w:szCs w:val="72"/>
          <w:lang w:val="en-US"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-27296</wp:posOffset>
                </wp:positionH>
                <wp:positionV relativeFrom="paragraph">
                  <wp:posOffset>-163772</wp:posOffset>
                </wp:positionV>
                <wp:extent cx="5977255" cy="4094328"/>
                <wp:effectExtent l="0" t="0" r="4445" b="19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7255" cy="4094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Experiment Title"/>
                              <w:tag w:val="Experiment_Title"/>
                              <w:id w:val="-1341010742"/>
                              <w:lock w:val="sdtLocked"/>
                            </w:sdtPr>
                            <w:sdtEndPr>
                              <w:rPr>
                                <w:rFonts w:ascii="Arial Black" w:hAnsi="Arial Black" w:cs="Arial"/>
                                <w:b/>
                                <w:sz w:val="72"/>
                                <w:szCs w:val="72"/>
                              </w:rPr>
                            </w:sdtEndPr>
                            <w:sdtContent>
                              <w:bookmarkStart w:id="0" w:name="Experiment_Title" w:displacedByCustomXml="prev"/>
                              <w:p w:rsidR="007E1D49" w:rsidRPr="00B8682A" w:rsidRDefault="003C3179" w:rsidP="008E0428">
                                <w:pPr>
                                  <w:pStyle w:val="NoSpacing"/>
                                  <w:rPr>
                                    <w:rFonts w:ascii="Arial Black" w:hAnsi="Arial Black" w:cs="Arial"/>
                                    <w:b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Arial Black" w:hAnsi="Arial Black" w:cs="Arial"/>
                                    <w:b/>
                                    <w:sz w:val="72"/>
                                    <w:szCs w:val="72"/>
                                  </w:rPr>
                                  <w:t>TMR0 as a counter</w:t>
                                </w:r>
                              </w:p>
                            </w:sdtContent>
                          </w:sdt>
                          <w:bookmarkEnd w:id="0" w:displacedByCustomXml="next"/>
                          <w:sdt>
                            <w:sdtPr>
                              <w:alias w:val="Experiment Subtitle"/>
                              <w:tag w:val="Experiment_Subtitle"/>
                              <w:id w:val="1006786702"/>
                              <w:lock w:val="sdtLocked"/>
                            </w:sdtPr>
                            <w:sdtEndPr>
                              <w:rPr>
                                <w:rFonts w:ascii="Arial" w:hAnsi="Arial" w:cs="Arial"/>
                                <w:i/>
                                <w:sz w:val="40"/>
                              </w:rPr>
                            </w:sdtEndPr>
                            <w:sdtContent>
                              <w:bookmarkStart w:id="1" w:name="Experiment_Subtitle" w:displacedByCustomXml="prev"/>
                              <w:p w:rsidR="007E1D49" w:rsidRPr="00374EA9" w:rsidRDefault="000313BB" w:rsidP="00374EA9">
                                <w:pPr>
                                  <w:ind w:left="0"/>
                                  <w:rPr>
                                    <w:rFonts w:ascii="Arial" w:hAnsi="Arial" w:cs="Arial"/>
                                    <w:i/>
                                    <w:sz w:val="4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40"/>
                                  </w:rPr>
                                  <w:t>Lab #</w:t>
                                </w:r>
                                <w:r w:rsidR="00B42078">
                                  <w:rPr>
                                    <w:rFonts w:ascii="Arial" w:hAnsi="Arial" w:cs="Arial"/>
                                    <w:i/>
                                    <w:sz w:val="40"/>
                                  </w:rPr>
                                  <w:t>5</w:t>
                                </w:r>
                              </w:p>
                            </w:sdtContent>
                          </w:sdt>
                          <w:bookmarkEnd w:id="1"/>
                          <w:p w:rsidR="00E55AF7" w:rsidRPr="008E0428" w:rsidRDefault="00E55AF7" w:rsidP="00C37262"/>
                          <w:p w:rsidR="00732878" w:rsidRPr="008E0428" w:rsidRDefault="00037D68" w:rsidP="00732878">
                            <w:pPr>
                              <w:pStyle w:val="NoSpacing"/>
                              <w:rPr>
                                <w:rFonts w:cs="Arial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alias w:val="Student Name"/>
                                <w:tag w:val="Student_Name"/>
                                <w:id w:val="-338624661"/>
                                <w:lock w:val="sdtLocked"/>
                              </w:sdtPr>
                              <w:sdtEndPr>
                                <w:rPr>
                                  <w:rFonts w:cs="Arial"/>
                                  <w:b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0313BB">
                                  <w:rPr>
                                    <w:rFonts w:cs="Arial"/>
                                    <w:b/>
                                    <w:sz w:val="36"/>
                                    <w:szCs w:val="36"/>
                                  </w:rPr>
                                  <w:t>Phillip May</w:t>
                                </w:r>
                              </w:sdtContent>
                            </w:sdt>
                            <w:r w:rsidR="00732878" w:rsidRPr="008E0428">
                              <w:rPr>
                                <w:rFonts w:cs="Arial"/>
                                <w:b/>
                                <w:sz w:val="36"/>
                                <w:szCs w:val="36"/>
                              </w:rPr>
                              <w:t xml:space="preserve">, </w:t>
                            </w:r>
                            <w:sdt>
                              <w:sdtPr>
                                <w:alias w:val="Student Identification Number"/>
                                <w:tag w:val="Student_ID_Number"/>
                                <w:id w:val="395248626"/>
                                <w:lock w:val="sdtLocked"/>
                              </w:sdtPr>
                              <w:sdtEndPr>
                                <w:rPr>
                                  <w:rFonts w:cs="Arial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0313BB">
                                  <w:rPr>
                                    <w:rFonts w:cs="Arial"/>
                                    <w:sz w:val="36"/>
                                    <w:szCs w:val="36"/>
                                  </w:rPr>
                                  <w:t>1639294</w:t>
                                </w:r>
                              </w:sdtContent>
                            </w:sdt>
                          </w:p>
                          <w:p w:rsidR="00732878" w:rsidRDefault="00732878" w:rsidP="00C37262"/>
                          <w:p w:rsidR="00DA2ECA" w:rsidRDefault="00DA2ECA" w:rsidP="00C37262"/>
                          <w:p w:rsidR="00DA2ECA" w:rsidRDefault="00DA2ECA" w:rsidP="00C372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2.15pt;margin-top:-12.9pt;width:470.65pt;height:322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" fillcolor="white [3201]" stroked="f" strokeweight=".5pt">
                <v:textbox>
                  <w:txbxContent>
                    <w:sdt>
                      <w:sdtPr>
                        <w:alias w:val="Experiment Title"/>
                        <w:tag w:val="Experiment_Title"/>
                        <w:id w:val="-1341010742"/>
                        <w:lock w:val="sdtLocked"/>
                      </w:sdtPr>
                      <w:sdtEndPr>
                        <w:rPr>
                          <w:rFonts w:ascii="Arial Black" w:hAnsi="Arial Black" w:cs="Arial"/>
                          <w:b/>
                          <w:sz w:val="72"/>
                          <w:szCs w:val="72"/>
                        </w:rPr>
                      </w:sdtEndPr>
                      <w:sdtContent>
                        <w:bookmarkStart w:id="2" w:name="Experiment_Title" w:displacedByCustomXml="prev"/>
                        <w:p w:rsidR="007E1D49" w:rsidRPr="00B8682A" w:rsidRDefault="003C3179" w:rsidP="008E0428">
                          <w:pPr>
                            <w:pStyle w:val="NoSpacing"/>
                            <w:rPr>
                              <w:rFonts w:ascii="Arial Black" w:hAnsi="Arial Black" w:cs="Arial"/>
                              <w:b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Arial Black" w:hAnsi="Arial Black" w:cs="Arial"/>
                              <w:b/>
                              <w:sz w:val="72"/>
                              <w:szCs w:val="72"/>
                            </w:rPr>
                            <w:t>TMR0 as a counter</w:t>
                          </w:r>
                        </w:p>
                      </w:sdtContent>
                    </w:sdt>
                    <w:bookmarkEnd w:id="2" w:displacedByCustomXml="next"/>
                    <w:sdt>
                      <w:sdtPr>
                        <w:alias w:val="Experiment Subtitle"/>
                        <w:tag w:val="Experiment_Subtitle"/>
                        <w:id w:val="1006786702"/>
                        <w:lock w:val="sdtLocked"/>
                      </w:sdtPr>
                      <w:sdtEndPr>
                        <w:rPr>
                          <w:rFonts w:ascii="Arial" w:hAnsi="Arial" w:cs="Arial"/>
                          <w:i/>
                          <w:sz w:val="40"/>
                        </w:rPr>
                      </w:sdtEndPr>
                      <w:sdtContent>
                        <w:bookmarkStart w:id="3" w:name="Experiment_Subtitle" w:displacedByCustomXml="prev"/>
                        <w:p w:rsidR="007E1D49" w:rsidRPr="00374EA9" w:rsidRDefault="000313BB" w:rsidP="00374EA9">
                          <w:pPr>
                            <w:ind w:left="0"/>
                            <w:rPr>
                              <w:rFonts w:ascii="Arial" w:hAnsi="Arial" w:cs="Arial"/>
                              <w:i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</w:rPr>
                            <w:t>Lab #</w:t>
                          </w:r>
                          <w:r w:rsidR="00B42078">
                            <w:rPr>
                              <w:rFonts w:ascii="Arial" w:hAnsi="Arial" w:cs="Arial"/>
                              <w:i/>
                              <w:sz w:val="40"/>
                            </w:rPr>
                            <w:t>5</w:t>
                          </w:r>
                        </w:p>
                      </w:sdtContent>
                    </w:sdt>
                    <w:bookmarkEnd w:id="3"/>
                    <w:p w:rsidR="00E55AF7" w:rsidRPr="008E0428" w:rsidRDefault="00E55AF7" w:rsidP="00C37262"/>
                    <w:p w:rsidR="00732878" w:rsidRPr="008E0428" w:rsidRDefault="00037D68" w:rsidP="00732878">
                      <w:pPr>
                        <w:pStyle w:val="NoSpacing"/>
                        <w:rPr>
                          <w:rFonts w:cs="Arial"/>
                          <w:sz w:val="36"/>
                          <w:szCs w:val="36"/>
                        </w:rPr>
                      </w:pPr>
                      <w:sdt>
                        <w:sdtPr>
                          <w:alias w:val="Student Name"/>
                          <w:tag w:val="Student_Name"/>
                          <w:id w:val="-338624661"/>
                          <w:lock w:val="sdtLocked"/>
                        </w:sdtPr>
                        <w:sdtEndPr>
                          <w:rPr>
                            <w:rFonts w:cs="Arial"/>
                            <w:b/>
                            <w:sz w:val="36"/>
                            <w:szCs w:val="36"/>
                          </w:rPr>
                        </w:sdtEndPr>
                        <w:sdtContent>
                          <w:r w:rsidR="000313BB">
                            <w:rPr>
                              <w:rFonts w:cs="Arial"/>
                              <w:b/>
                              <w:sz w:val="36"/>
                              <w:szCs w:val="36"/>
                            </w:rPr>
                            <w:t>Phillip May</w:t>
                          </w:r>
                        </w:sdtContent>
                      </w:sdt>
                      <w:r w:rsidR="00732878" w:rsidRPr="008E0428">
                        <w:rPr>
                          <w:rFonts w:cs="Arial"/>
                          <w:b/>
                          <w:sz w:val="36"/>
                          <w:szCs w:val="36"/>
                        </w:rPr>
                        <w:t xml:space="preserve">, </w:t>
                      </w:r>
                      <w:sdt>
                        <w:sdtPr>
                          <w:alias w:val="Student Identification Number"/>
                          <w:tag w:val="Student_ID_Number"/>
                          <w:id w:val="395248626"/>
                          <w:lock w:val="sdtLocked"/>
                        </w:sdtPr>
                        <w:sdtEndPr>
                          <w:rPr>
                            <w:rFonts w:cs="Arial"/>
                            <w:sz w:val="36"/>
                            <w:szCs w:val="36"/>
                          </w:rPr>
                        </w:sdtEndPr>
                        <w:sdtContent>
                          <w:r w:rsidR="000313BB">
                            <w:rPr>
                              <w:rFonts w:cs="Arial"/>
                              <w:sz w:val="36"/>
                              <w:szCs w:val="36"/>
                            </w:rPr>
                            <w:t>1639294</w:t>
                          </w:r>
                        </w:sdtContent>
                      </w:sdt>
                    </w:p>
                    <w:p w:rsidR="00732878" w:rsidRDefault="00732878" w:rsidP="00C37262"/>
                    <w:p w:rsidR="00DA2ECA" w:rsidRDefault="00DA2ECA" w:rsidP="00C37262"/>
                    <w:p w:rsidR="00DA2ECA" w:rsidRDefault="00DA2ECA" w:rsidP="00C37262"/>
                  </w:txbxContent>
                </v:textbox>
              </v:shape>
            </w:pict>
          </mc:Fallback>
        </mc:AlternateContent>
      </w:r>
    </w:p>
    <w:p w:rsidR="00462595" w:rsidRDefault="00462595" w:rsidP="00C37262"/>
    <w:p w:rsidR="00462595" w:rsidRDefault="00462595" w:rsidP="00C37262"/>
    <w:p w:rsidR="00462595" w:rsidRDefault="00462595" w:rsidP="00C37262"/>
    <w:p w:rsidR="00462595" w:rsidRDefault="00462595" w:rsidP="00C37262"/>
    <w:p w:rsidR="00462595" w:rsidRDefault="00462595" w:rsidP="00C37262"/>
    <w:p w:rsidR="00462595" w:rsidRDefault="00462595" w:rsidP="00C37262"/>
    <w:p w:rsidR="00462595" w:rsidRDefault="00462595" w:rsidP="00C37262"/>
    <w:p w:rsidR="00462595" w:rsidRDefault="00462595" w:rsidP="00C37262"/>
    <w:p w:rsidR="00462595" w:rsidRDefault="00462595" w:rsidP="00C37262"/>
    <w:p w:rsidR="00564DF9" w:rsidRDefault="00564DF9" w:rsidP="00C37262"/>
    <w:p w:rsidR="00564DF9" w:rsidRDefault="008E0428" w:rsidP="00C37262"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390000" wp14:editId="23C1B9EC">
                <wp:simplePos x="0" y="0"/>
                <wp:positionH relativeFrom="column">
                  <wp:posOffset>709684</wp:posOffset>
                </wp:positionH>
                <wp:positionV relativeFrom="paragraph">
                  <wp:posOffset>246598</wp:posOffset>
                </wp:positionV>
                <wp:extent cx="5348017" cy="2388358"/>
                <wp:effectExtent l="0" t="0" r="508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8017" cy="2388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</w:rPr>
                              <w:id w:val="-1183594062"/>
                              <w:lock w:val="contentLocked"/>
                            </w:sdtPr>
                            <w:sdtEndPr>
                              <w:rPr>
                                <w:sz w:val="22"/>
                                <w:szCs w:val="22"/>
                              </w:rPr>
                            </w:sdtEndPr>
                            <w:sdtContent>
                              <w:p w:rsidR="00374EA9" w:rsidRPr="008B1980" w:rsidRDefault="00374EA9" w:rsidP="00374EA9">
                                <w:pPr>
                                  <w:ind w:left="0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8B1980"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ABSTRACT</w:t>
                                </w:r>
                              </w:p>
                            </w:sdtContent>
                          </w:sdt>
                          <w:p w:rsidR="00732878" w:rsidRPr="003E3F74" w:rsidRDefault="00037D68" w:rsidP="00374EA9">
                            <w:pPr>
                              <w:ind w:left="0"/>
                              <w:rPr>
                                <w:i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i/>
                                </w:rPr>
                                <w:alias w:val="Abstract"/>
                                <w:tag w:val="Abstract"/>
                                <w:id w:val="491531640"/>
                                <w:lock w:val="sdtLocked"/>
                              </w:sdtPr>
                              <w:sdtEndPr/>
                              <w:sdtContent>
                                <w:r w:rsidR="003E3F74">
                                  <w:rPr>
                                    <w:i/>
                                  </w:rPr>
                                  <w:t xml:space="preserve">In this lab I </w:t>
                                </w:r>
                                <w:r w:rsidR="0065348E">
                                  <w:rPr>
                                    <w:i/>
                                  </w:rPr>
                                  <w:t>pro</w:t>
                                </w:r>
                                <w:r w:rsidR="00D369F7">
                                  <w:rPr>
                                    <w:i/>
                                  </w:rPr>
                                  <w:t>gra</w:t>
                                </w:r>
                                <w:r w:rsidR="0065348E">
                                  <w:rPr>
                                    <w:i/>
                                  </w:rPr>
                                  <w:t>mmed to the PIC16F887 to</w:t>
                                </w:r>
                                <w:r w:rsidR="001A6691">
                                  <w:rPr>
                                    <w:i/>
                                  </w:rPr>
                                  <w:t xml:space="preserve"> use tmr0 as a hardware counter</w:t>
                                </w:r>
                              </w:sdtContent>
                            </w:sdt>
                            <w:r w:rsidR="008E0428" w:rsidRPr="003E3F74">
                              <w:rPr>
                                <w:i/>
                                <w:lang w:val="en-US"/>
                              </w:rPr>
                              <w:t xml:space="preserve">. </w:t>
                            </w:r>
                          </w:p>
                          <w:p w:rsidR="008E0428" w:rsidRPr="003E3F74" w:rsidRDefault="008E0428" w:rsidP="00C3726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A2ECA" w:rsidRPr="0068324F" w:rsidRDefault="00037D68" w:rsidP="005D0157">
                            <w:pPr>
                              <w:pStyle w:val="NoSpacing"/>
                              <w:rPr>
                                <w:rFonts w:cs="Arial"/>
                                <w:b/>
                              </w:rPr>
                            </w:pPr>
                            <w:sdt>
                              <w:sdtPr>
                                <w:rPr>
                                  <w:rFonts w:cs="Arial"/>
                                </w:rPr>
                                <w:id w:val="-1968568595"/>
                                <w:lock w:val="contentLocked"/>
                              </w:sdtPr>
                              <w:sdtEndPr/>
                              <w:sdtContent>
                                <w:r w:rsidR="00374EA9" w:rsidRPr="008E0428">
                                  <w:rPr>
                                    <w:rFonts w:cs="Arial"/>
                                  </w:rPr>
                                  <w:t>Experiment Performed on</w:t>
                                </w:r>
                                <w:r w:rsidR="00374EA9">
                                  <w:rPr>
                                    <w:rFonts w:cs="Arial"/>
                                  </w:rPr>
                                  <w:t xml:space="preserve">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cs="Arial"/>
                                  <w:b/>
                                </w:rPr>
                                <w:alias w:val="Experiment Date"/>
                                <w:tag w:val="Experiment_Date"/>
                                <w:id w:val="61139330"/>
                                <w:date w:fullDate="2017-10-18T00:00:00Z">
                                  <w:dateFormat w:val="d MMMM yyyy"/>
                                  <w:lid w:val="en-CA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9E698C">
                                  <w:rPr>
                                    <w:rFonts w:cs="Arial"/>
                                    <w:b/>
                                  </w:rPr>
                                  <w:t>18 October 2017</w:t>
                                </w:r>
                              </w:sdtContent>
                            </w:sdt>
                          </w:p>
                          <w:p w:rsidR="00DA2ECA" w:rsidRPr="008E0428" w:rsidRDefault="00037D68" w:rsidP="005D0157">
                            <w:pPr>
                              <w:pStyle w:val="NoSpacing"/>
                              <w:rPr>
                                <w:rFonts w:cs="Arial"/>
                              </w:rPr>
                            </w:pPr>
                            <w:sdt>
                              <w:sdtPr>
                                <w:rPr>
                                  <w:rFonts w:cs="Arial"/>
                                </w:rPr>
                                <w:id w:val="954985649"/>
                                <w:lock w:val="contentLocked"/>
                              </w:sdtPr>
                              <w:sdtEndPr/>
                              <w:sdtContent>
                                <w:r w:rsidR="00374EA9" w:rsidRPr="008E0428">
                                  <w:rPr>
                                    <w:rFonts w:cs="Arial"/>
                                  </w:rPr>
                                  <w:t>Report Submitted on</w:t>
                                </w:r>
                                <w:r w:rsidR="00374EA9">
                                  <w:rPr>
                                    <w:rFonts w:cs="Arial"/>
                                  </w:rPr>
                                  <w:t xml:space="preserve">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cs="Arial"/>
                                  <w:b/>
                                </w:rPr>
                                <w:alias w:val="Report Submission Date"/>
                                <w:tag w:val="Submission_Date"/>
                                <w:id w:val="-2065166294"/>
                                <w:date w:fullDate="2017-10-25T00:00:00Z">
                                  <w:dateFormat w:val="d MMMM yyyy"/>
                                  <w:lid w:val="en-CA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9E698C">
                                  <w:rPr>
                                    <w:rFonts w:cs="Arial"/>
                                    <w:b/>
                                  </w:rPr>
                                  <w:t>25 October 2017</w:t>
                                </w:r>
                              </w:sdtContent>
                            </w:sdt>
                          </w:p>
                          <w:p w:rsidR="00DA2ECA" w:rsidRDefault="00DA2ECA" w:rsidP="00C372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90000" id="Text Box 9" o:spid="_x0000_s1027" type="#_x0000_t202" style="position:absolute;left:0;text-align:left;margin-left:55.9pt;margin-top:19.4pt;width:421.1pt;height:18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" fillcolor="white [3201]" stroked="f" strokeweight=".5pt">
                <v:textbox>
                  <w:txbxContent>
                    <w:sdt>
                      <w:sdtPr>
                        <w:rPr>
                          <w:b/>
                        </w:rPr>
                        <w:id w:val="-1183594062"/>
                        <w:lock w:val="contentLocked"/>
                      </w:sdtPr>
                      <w:sdtEndPr>
                        <w:rPr>
                          <w:sz w:val="22"/>
                          <w:szCs w:val="22"/>
                        </w:rPr>
                      </w:sdtEndPr>
                      <w:sdtContent>
                        <w:p w:rsidR="00374EA9" w:rsidRPr="008B1980" w:rsidRDefault="00374EA9" w:rsidP="00374EA9">
                          <w:pPr>
                            <w:ind w:left="0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8B1980">
                            <w:rPr>
                              <w:b/>
                              <w:sz w:val="22"/>
                              <w:szCs w:val="22"/>
                            </w:rPr>
                            <w:t>ABSTRACT</w:t>
                          </w:r>
                        </w:p>
                      </w:sdtContent>
                    </w:sdt>
                    <w:p w:rsidR="00732878" w:rsidRPr="003E3F74" w:rsidRDefault="00037D68" w:rsidP="00374EA9">
                      <w:pPr>
                        <w:ind w:left="0"/>
                        <w:rPr>
                          <w:i/>
                          <w:lang w:val="en-US"/>
                        </w:rPr>
                      </w:pPr>
                      <w:sdt>
                        <w:sdtPr>
                          <w:rPr>
                            <w:i/>
                          </w:rPr>
                          <w:alias w:val="Abstract"/>
                          <w:tag w:val="Abstract"/>
                          <w:id w:val="491531640"/>
                          <w:lock w:val="sdtLocked"/>
                        </w:sdtPr>
                        <w:sdtEndPr/>
                        <w:sdtContent>
                          <w:r w:rsidR="003E3F74">
                            <w:rPr>
                              <w:i/>
                            </w:rPr>
                            <w:t xml:space="preserve">In this lab I </w:t>
                          </w:r>
                          <w:r w:rsidR="0065348E">
                            <w:rPr>
                              <w:i/>
                            </w:rPr>
                            <w:t>pro</w:t>
                          </w:r>
                          <w:r w:rsidR="00D369F7">
                            <w:rPr>
                              <w:i/>
                            </w:rPr>
                            <w:t>gra</w:t>
                          </w:r>
                          <w:r w:rsidR="0065348E">
                            <w:rPr>
                              <w:i/>
                            </w:rPr>
                            <w:t>mmed to the PIC16F887 to</w:t>
                          </w:r>
                          <w:r w:rsidR="001A6691">
                            <w:rPr>
                              <w:i/>
                            </w:rPr>
                            <w:t xml:space="preserve"> use tmr0 as a hardware counter</w:t>
                          </w:r>
                        </w:sdtContent>
                      </w:sdt>
                      <w:r w:rsidR="008E0428" w:rsidRPr="003E3F74">
                        <w:rPr>
                          <w:i/>
                          <w:lang w:val="en-US"/>
                        </w:rPr>
                        <w:t xml:space="preserve">. </w:t>
                      </w:r>
                    </w:p>
                    <w:p w:rsidR="008E0428" w:rsidRPr="003E3F74" w:rsidRDefault="008E0428" w:rsidP="00C37262">
                      <w:pPr>
                        <w:rPr>
                          <w:lang w:val="en-US"/>
                        </w:rPr>
                      </w:pPr>
                    </w:p>
                    <w:p w:rsidR="00DA2ECA" w:rsidRPr="0068324F" w:rsidRDefault="00037D68" w:rsidP="005D0157">
                      <w:pPr>
                        <w:pStyle w:val="NoSpacing"/>
                        <w:rPr>
                          <w:rFonts w:cs="Arial"/>
                          <w:b/>
                        </w:rPr>
                      </w:pPr>
                      <w:sdt>
                        <w:sdtPr>
                          <w:rPr>
                            <w:rFonts w:cs="Arial"/>
                          </w:rPr>
                          <w:id w:val="-1968568595"/>
                          <w:lock w:val="contentLocked"/>
                        </w:sdtPr>
                        <w:sdtEndPr/>
                        <w:sdtContent>
                          <w:r w:rsidR="00374EA9" w:rsidRPr="008E0428">
                            <w:rPr>
                              <w:rFonts w:cs="Arial"/>
                            </w:rPr>
                            <w:t>Experiment Performed on</w:t>
                          </w:r>
                          <w:r w:rsidR="00374EA9">
                            <w:rPr>
                              <w:rFonts w:cs="Arial"/>
                            </w:rPr>
                            <w:t xml:space="preserve"> </w:t>
                          </w:r>
                        </w:sdtContent>
                      </w:sdt>
                      <w:sdt>
                        <w:sdtPr>
                          <w:rPr>
                            <w:rFonts w:cs="Arial"/>
                            <w:b/>
                          </w:rPr>
                          <w:alias w:val="Experiment Date"/>
                          <w:tag w:val="Experiment_Date"/>
                          <w:id w:val="61139330"/>
                          <w:date w:fullDate="2017-10-18T00:00:00Z">
                            <w:dateFormat w:val="d MMMM yyyy"/>
                            <w:lid w:val="en-CA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9E698C">
                            <w:rPr>
                              <w:rFonts w:cs="Arial"/>
                              <w:b/>
                            </w:rPr>
                            <w:t>18 October 2017</w:t>
                          </w:r>
                        </w:sdtContent>
                      </w:sdt>
                    </w:p>
                    <w:p w:rsidR="00DA2ECA" w:rsidRPr="008E0428" w:rsidRDefault="00037D68" w:rsidP="005D0157">
                      <w:pPr>
                        <w:pStyle w:val="NoSpacing"/>
                        <w:rPr>
                          <w:rFonts w:cs="Arial"/>
                        </w:rPr>
                      </w:pPr>
                      <w:sdt>
                        <w:sdtPr>
                          <w:rPr>
                            <w:rFonts w:cs="Arial"/>
                          </w:rPr>
                          <w:id w:val="954985649"/>
                          <w:lock w:val="contentLocked"/>
                        </w:sdtPr>
                        <w:sdtEndPr/>
                        <w:sdtContent>
                          <w:r w:rsidR="00374EA9" w:rsidRPr="008E0428">
                            <w:rPr>
                              <w:rFonts w:cs="Arial"/>
                            </w:rPr>
                            <w:t>Report Submitted on</w:t>
                          </w:r>
                          <w:r w:rsidR="00374EA9">
                            <w:rPr>
                              <w:rFonts w:cs="Arial"/>
                            </w:rPr>
                            <w:t xml:space="preserve"> </w:t>
                          </w:r>
                        </w:sdtContent>
                      </w:sdt>
                      <w:sdt>
                        <w:sdtPr>
                          <w:rPr>
                            <w:rFonts w:cs="Arial"/>
                            <w:b/>
                          </w:rPr>
                          <w:alias w:val="Report Submission Date"/>
                          <w:tag w:val="Submission_Date"/>
                          <w:id w:val="-2065166294"/>
                          <w:date w:fullDate="2017-10-25T00:00:00Z">
                            <w:dateFormat w:val="d MMMM yyyy"/>
                            <w:lid w:val="en-CA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9E698C">
                            <w:rPr>
                              <w:rFonts w:cs="Arial"/>
                              <w:b/>
                            </w:rPr>
                            <w:t>25 October 2017</w:t>
                          </w:r>
                        </w:sdtContent>
                      </w:sdt>
                    </w:p>
                    <w:p w:rsidR="00DA2ECA" w:rsidRDefault="00DA2ECA" w:rsidP="00C37262"/>
                  </w:txbxContent>
                </v:textbox>
              </v:shape>
            </w:pict>
          </mc:Fallback>
        </mc:AlternateContent>
      </w:r>
    </w:p>
    <w:p w:rsidR="00564DF9" w:rsidRDefault="00564DF9" w:rsidP="00C37262"/>
    <w:p w:rsidR="00564DF9" w:rsidRDefault="00564DF9" w:rsidP="00C37262"/>
    <w:p w:rsidR="00564DF9" w:rsidRDefault="00564DF9" w:rsidP="00C37262"/>
    <w:p w:rsidR="00564DF9" w:rsidRDefault="00564DF9" w:rsidP="00C37262"/>
    <w:p w:rsidR="00564DF9" w:rsidRDefault="00564DF9" w:rsidP="00C37262"/>
    <w:p w:rsidR="00564DF9" w:rsidRDefault="00564DF9" w:rsidP="00C37262"/>
    <w:p w:rsidR="00664D0D" w:rsidRDefault="00664D0D" w:rsidP="00C37262"/>
    <w:p w:rsidR="00664D0D" w:rsidRDefault="00664D0D" w:rsidP="00C37262"/>
    <w:p w:rsidR="00564DF9" w:rsidRDefault="00564DF9" w:rsidP="00C37262"/>
    <w:p w:rsidR="00F91A46" w:rsidRDefault="00037D68" w:rsidP="00F91A46">
      <w:pPr>
        <w:jc w:val="right"/>
        <w:rPr>
          <w:noProof/>
          <w:lang w:eastAsia="en-CA"/>
        </w:rPr>
        <w:sectPr w:rsidR="00F91A46" w:rsidSect="009E4D4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dt>
        <w:sdtPr>
          <w:rPr>
            <w:noProof/>
            <w:lang w:eastAsia="en-CA"/>
          </w:rPr>
          <w:alias w:val="Vanier College Logo"/>
          <w:tag w:val="Vanier College Logo"/>
          <w:id w:val="-953943781"/>
          <w:lock w:val="contentLocked"/>
          <w:picture/>
        </w:sdtPr>
        <w:sdtEndPr/>
        <w:sdtContent>
          <w:r w:rsidR="0068324F">
            <w:rPr>
              <w:noProof/>
              <w:lang w:val="en-US" w:eastAsia="ja-JP"/>
            </w:rPr>
            <w:drawing>
              <wp:inline distT="0" distB="0" distL="0" distR="0" wp14:anchorId="38203ABC" wp14:editId="477A1B35">
                <wp:extent cx="2194563" cy="1330037"/>
                <wp:effectExtent l="0" t="0" r="0" b="381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9077" cy="13267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D84D34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72A316" wp14:editId="72E74CDE">
                <wp:simplePos x="0" y="0"/>
                <wp:positionH relativeFrom="column">
                  <wp:posOffset>-27296</wp:posOffset>
                </wp:positionH>
                <wp:positionV relativeFrom="paragraph">
                  <wp:posOffset>177828</wp:posOffset>
                </wp:positionV>
                <wp:extent cx="3179483" cy="1078174"/>
                <wp:effectExtent l="0" t="0" r="1905" b="82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9483" cy="10781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7EF" w:rsidRPr="00DE37EF" w:rsidRDefault="006B0C77" w:rsidP="00DE37EF">
                            <w:pPr>
                              <w:pStyle w:val="NoSpacing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Department of Computer</w:t>
                            </w:r>
                          </w:p>
                          <w:p w:rsidR="00DE37EF" w:rsidRPr="00DE37EF" w:rsidRDefault="006B0C77" w:rsidP="00DE37EF">
                            <w:pPr>
                              <w:pStyle w:val="NoSpacing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Engineering</w:t>
                            </w:r>
                            <w:r w:rsidR="00DE37EF" w:rsidRPr="00DE37E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Technology</w:t>
                            </w:r>
                            <w:r w:rsidR="00DE37EF" w:rsidRPr="00DE37EF">
                              <w:rPr>
                                <w:noProof/>
                                <w:sz w:val="28"/>
                                <w:szCs w:val="28"/>
                                <w:lang w:eastAsia="en-CA"/>
                              </w:rPr>
                              <w:t xml:space="preserve"> </w:t>
                            </w:r>
                          </w:p>
                          <w:p w:rsidR="00D84D34" w:rsidRPr="005D0157" w:rsidRDefault="00D84D34" w:rsidP="00D84D34">
                            <w:pPr>
                              <w:pStyle w:val="NoSpacing"/>
                            </w:pPr>
                          </w:p>
                          <w:p w:rsidR="00D84D34" w:rsidRPr="0060765B" w:rsidRDefault="00037D68" w:rsidP="00D84D34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sdt>
                              <w:sdtPr>
                                <w:rPr>
                                  <w:b/>
                                </w:rPr>
                                <w:alias w:val="Course Title"/>
                                <w:tag w:val="Course Title"/>
                                <w:id w:val="1922834512"/>
                                <w:lock w:val="sdtLocked"/>
                                <w:comboBox>
                                  <w:listItem w:value="Choose an item."/>
                                  <w:listItem w:displayText="The Profession (247-123)" w:value="The Profession (247-123)"/>
                                  <w:listItem w:displayText="Logic of Programming for Engineers (247-113)" w:value="Logic of Programming for Engineers (247-113)"/>
                                  <w:listItem w:displayText="New Developments in Digital Technology (247-504)" w:value="New Developments in Digital Technology (247-504)"/>
                                  <w:listItem w:displayText="Networking I (247-413)" w:value="Networking I (247-413)"/>
                                  <w:listItem w:displayText="Networking II (247-515)" w:value="Networking II (247-515)"/>
                                  <w:listItem w:displayText="Network Troubleshooting (247-615)" w:value="Network Troubleshooting (247-615)"/>
                                  <w:listItem w:displayText="Integrated Circuits PLDs (247-503)" w:value="Integrated Circuits PLDs (247-503)"/>
                                </w:comboBox>
                              </w:sdtPr>
                              <w:sdtEndPr/>
                              <w:sdtContent>
                                <w:r w:rsidR="0077083F" w:rsidRPr="0077083F">
                                  <w:rPr>
                                    <w:b/>
                                  </w:rPr>
                                  <w:t>INTRODUCTION TO MICROPROCESSORS (247-</w:t>
                                </w:r>
                                <w:r w:rsidR="00646AE4">
                                  <w:rPr>
                                    <w:b/>
                                  </w:rPr>
                                  <w:t>302</w:t>
                                </w:r>
                                <w:r w:rsidR="0077083F" w:rsidRPr="0077083F">
                                  <w:rPr>
                                    <w:b/>
                                  </w:rPr>
                                  <w:t>)</w:t>
                                </w:r>
                              </w:sdtContent>
                            </w:sdt>
                          </w:p>
                          <w:p w:rsidR="00DA2ECA" w:rsidRDefault="00037D68" w:rsidP="00D84D34">
                            <w:pPr>
                              <w:pStyle w:val="NoSpacing"/>
                            </w:pPr>
                            <w:sdt>
                              <w:sdtPr>
                                <w:rPr>
                                  <w:i/>
                                </w:rPr>
                                <w:alias w:val="Instructor Name"/>
                                <w:tag w:val="Instructor Name"/>
                                <w:id w:val="796107885"/>
                                <w:lock w:val="sdtLocked"/>
                                <w:comboBox>
                                  <w:listItem w:value="Choose an item."/>
                                  <w:listItem w:displayText="John F. N. Salik" w:value="John F. N. Salik"/>
                                  <w:listItem w:displayText="Mohamed Tavakoli" w:value="Mohamed Tavakoli"/>
                                  <w:listItem w:displayText="Day Yan Fong" w:value="Day Yan Fong"/>
                                  <w:listItem w:displayText="Serge Hould" w:value="Serge Hould"/>
                                  <w:listItem w:displayText="Andrew Sarlos" w:value="Andrew Sarlos"/>
                                </w:comboBox>
                              </w:sdtPr>
                              <w:sdtEndPr/>
                              <w:sdtContent>
                                <w:r w:rsidR="00646AE4" w:rsidRPr="00646AE4">
                                  <w:rPr>
                                    <w:i/>
                                  </w:rPr>
                                  <w:t>Day Yann Fong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2A316" id="Text Box 8" o:spid="_x0000_s1028" type="#_x0000_t202" style="position:absolute;left:0;text-align:left;margin-left:-2.15pt;margin-top:14pt;width:250.35pt;height:84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" fillcolor="white [3201]" stroked="f" strokeweight=".5pt">
                <v:textbox>
                  <w:txbxContent>
                    <w:p w:rsidR="00DE37EF" w:rsidRPr="00DE37EF" w:rsidRDefault="006B0C77" w:rsidP="00DE37EF">
                      <w:pPr>
                        <w:pStyle w:val="NoSpacing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Department of Computer</w:t>
                      </w:r>
                    </w:p>
                    <w:p w:rsidR="00DE37EF" w:rsidRPr="00DE37EF" w:rsidRDefault="006B0C77" w:rsidP="00DE37EF">
                      <w:pPr>
                        <w:pStyle w:val="NoSpacing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Engineering</w:t>
                      </w:r>
                      <w:r w:rsidR="00DE37EF" w:rsidRPr="00DE37EF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Technology</w:t>
                      </w:r>
                      <w:r w:rsidR="00DE37EF" w:rsidRPr="00DE37EF">
                        <w:rPr>
                          <w:noProof/>
                          <w:sz w:val="28"/>
                          <w:szCs w:val="28"/>
                          <w:lang w:eastAsia="en-CA"/>
                        </w:rPr>
                        <w:t xml:space="preserve"> </w:t>
                      </w:r>
                    </w:p>
                    <w:p w:rsidR="00D84D34" w:rsidRPr="005D0157" w:rsidRDefault="00D84D34" w:rsidP="00D84D34">
                      <w:pPr>
                        <w:pStyle w:val="NoSpacing"/>
                      </w:pPr>
                    </w:p>
                    <w:p w:rsidR="00D84D34" w:rsidRPr="0060765B" w:rsidRDefault="00037D68" w:rsidP="00D84D34">
                      <w:pPr>
                        <w:pStyle w:val="NoSpacing"/>
                        <w:rPr>
                          <w:b/>
                        </w:rPr>
                      </w:pPr>
                      <w:sdt>
                        <w:sdtPr>
                          <w:rPr>
                            <w:b/>
                          </w:rPr>
                          <w:alias w:val="Course Title"/>
                          <w:tag w:val="Course Title"/>
                          <w:id w:val="1922834512"/>
                          <w:lock w:val="sdtLocked"/>
                          <w:comboBox>
                            <w:listItem w:value="Choose an item."/>
                            <w:listItem w:displayText="The Profession (247-123)" w:value="The Profession (247-123)"/>
                            <w:listItem w:displayText="Logic of Programming for Engineers (247-113)" w:value="Logic of Programming for Engineers (247-113)"/>
                            <w:listItem w:displayText="New Developments in Digital Technology (247-504)" w:value="New Developments in Digital Technology (247-504)"/>
                            <w:listItem w:displayText="Networking I (247-413)" w:value="Networking I (247-413)"/>
                            <w:listItem w:displayText="Networking II (247-515)" w:value="Networking II (247-515)"/>
                            <w:listItem w:displayText="Network Troubleshooting (247-615)" w:value="Network Troubleshooting (247-615)"/>
                            <w:listItem w:displayText="Integrated Circuits PLDs (247-503)" w:value="Integrated Circuits PLDs (247-503)"/>
                          </w:comboBox>
                        </w:sdtPr>
                        <w:sdtEndPr/>
                        <w:sdtContent>
                          <w:r w:rsidR="0077083F" w:rsidRPr="0077083F">
                            <w:rPr>
                              <w:b/>
                            </w:rPr>
                            <w:t>INTRODUCTION TO MICROPROCESSORS (247-</w:t>
                          </w:r>
                          <w:r w:rsidR="00646AE4">
                            <w:rPr>
                              <w:b/>
                            </w:rPr>
                            <w:t>302</w:t>
                          </w:r>
                          <w:r w:rsidR="0077083F" w:rsidRPr="0077083F">
                            <w:rPr>
                              <w:b/>
                            </w:rPr>
                            <w:t>)</w:t>
                          </w:r>
                        </w:sdtContent>
                      </w:sdt>
                    </w:p>
                    <w:p w:rsidR="00DA2ECA" w:rsidRDefault="00037D68" w:rsidP="00D84D34">
                      <w:pPr>
                        <w:pStyle w:val="NoSpacing"/>
                      </w:pPr>
                      <w:sdt>
                        <w:sdtPr>
                          <w:rPr>
                            <w:i/>
                          </w:rPr>
                          <w:alias w:val="Instructor Name"/>
                          <w:tag w:val="Instructor Name"/>
                          <w:id w:val="796107885"/>
                          <w:lock w:val="sdtLocked"/>
                          <w:comboBox>
                            <w:listItem w:value="Choose an item."/>
                            <w:listItem w:displayText="John F. N. Salik" w:value="John F. N. Salik"/>
                            <w:listItem w:displayText="Mohamed Tavakoli" w:value="Mohamed Tavakoli"/>
                            <w:listItem w:displayText="Day Yan Fong" w:value="Day Yan Fong"/>
                            <w:listItem w:displayText="Serge Hould" w:value="Serge Hould"/>
                            <w:listItem w:displayText="Andrew Sarlos" w:value="Andrew Sarlos"/>
                          </w:comboBox>
                        </w:sdtPr>
                        <w:sdtEndPr/>
                        <w:sdtContent>
                          <w:r w:rsidR="00646AE4" w:rsidRPr="00646AE4">
                            <w:rPr>
                              <w:i/>
                            </w:rPr>
                            <w:t>Day Yann Fong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bookmarkStart w:id="4" w:name="_Toc372112281"/>
    </w:p>
    <w:sdt>
      <w:sdtPr>
        <w:rPr>
          <w:rFonts w:asciiTheme="minorHAnsi" w:eastAsiaTheme="minorHAnsi" w:hAnsiTheme="minorHAnsi" w:cstheme="minorBidi"/>
          <w:b w:val="0"/>
          <w:bCs w:val="0"/>
          <w:smallCaps w:val="0"/>
          <w:noProof w:val="0"/>
          <w:sz w:val="20"/>
          <w:szCs w:val="20"/>
          <w:lang w:val="en-CA" w:eastAsia="en-US"/>
        </w:rPr>
        <w:id w:val="-916778552"/>
        <w:docPartObj>
          <w:docPartGallery w:val="Table of Contents"/>
          <w:docPartUnique/>
        </w:docPartObj>
      </w:sdtPr>
      <w:sdtEndPr/>
      <w:sdtContent>
        <w:p w:rsidR="002B41F8" w:rsidRDefault="002B41F8" w:rsidP="002B41F8">
          <w:pPr>
            <w:pStyle w:val="TOCHeading"/>
          </w:pPr>
          <w:r>
            <w:t>Table of Contents</w:t>
          </w:r>
        </w:p>
        <w:p w:rsidR="002B41F8" w:rsidRDefault="002B41F8" w:rsidP="002B41F8">
          <w:pPr>
            <w:pStyle w:val="TOC1"/>
          </w:pPr>
        </w:p>
        <w:p w:rsidR="00F55536" w:rsidRDefault="002B41F8">
          <w:pPr>
            <w:pStyle w:val="TOC1"/>
            <w:rPr>
              <w:rFonts w:eastAsiaTheme="minorEastAsia"/>
              <w:noProof/>
              <w:color w:val="auto"/>
              <w:sz w:val="22"/>
              <w:szCs w:val="22"/>
              <w:shd w:val="clear" w:color="auto" w:fill="auto"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560299" w:history="1">
            <w:r w:rsidR="00F55536" w:rsidRPr="00FF74E9">
              <w:rPr>
                <w:rStyle w:val="Hyperlink"/>
                <w:noProof/>
              </w:rPr>
              <w:t>Introduction</w:t>
            </w:r>
            <w:r w:rsidR="00F55536">
              <w:rPr>
                <w:noProof/>
                <w:webHidden/>
              </w:rPr>
              <w:tab/>
            </w:r>
            <w:r w:rsidR="00F55536">
              <w:rPr>
                <w:noProof/>
                <w:webHidden/>
              </w:rPr>
              <w:fldChar w:fldCharType="begin"/>
            </w:r>
            <w:r w:rsidR="00F55536">
              <w:rPr>
                <w:noProof/>
                <w:webHidden/>
              </w:rPr>
              <w:instrText xml:space="preserve"> PAGEREF _Toc495560299 \h </w:instrText>
            </w:r>
            <w:r w:rsidR="00F55536">
              <w:rPr>
                <w:noProof/>
                <w:webHidden/>
              </w:rPr>
            </w:r>
            <w:r w:rsidR="00F55536">
              <w:rPr>
                <w:noProof/>
                <w:webHidden/>
              </w:rPr>
              <w:fldChar w:fldCharType="separate"/>
            </w:r>
            <w:r w:rsidR="00F55536">
              <w:rPr>
                <w:noProof/>
                <w:webHidden/>
              </w:rPr>
              <w:t>3</w:t>
            </w:r>
            <w:r w:rsidR="00F55536">
              <w:rPr>
                <w:noProof/>
                <w:webHidden/>
              </w:rPr>
              <w:fldChar w:fldCharType="end"/>
            </w:r>
          </w:hyperlink>
        </w:p>
        <w:p w:rsidR="00F55536" w:rsidRDefault="00037D68">
          <w:pPr>
            <w:pStyle w:val="TOC1"/>
            <w:rPr>
              <w:rFonts w:eastAsiaTheme="minorEastAsia"/>
              <w:noProof/>
              <w:color w:val="auto"/>
              <w:sz w:val="22"/>
              <w:szCs w:val="22"/>
              <w:shd w:val="clear" w:color="auto" w:fill="auto"/>
              <w:lang w:val="en-US" w:eastAsia="ja-JP"/>
            </w:rPr>
          </w:pPr>
          <w:hyperlink w:anchor="_Toc495560300" w:history="1">
            <w:r w:rsidR="00F55536" w:rsidRPr="00FF74E9">
              <w:rPr>
                <w:rStyle w:val="Hyperlink"/>
                <w:noProof/>
              </w:rPr>
              <w:t>Procedure</w:t>
            </w:r>
            <w:r w:rsidR="00F55536">
              <w:rPr>
                <w:noProof/>
                <w:webHidden/>
              </w:rPr>
              <w:tab/>
            </w:r>
            <w:r w:rsidR="00F55536">
              <w:rPr>
                <w:noProof/>
                <w:webHidden/>
              </w:rPr>
              <w:fldChar w:fldCharType="begin"/>
            </w:r>
            <w:r w:rsidR="00F55536">
              <w:rPr>
                <w:noProof/>
                <w:webHidden/>
              </w:rPr>
              <w:instrText xml:space="preserve"> PAGEREF _Toc495560300 \h </w:instrText>
            </w:r>
            <w:r w:rsidR="00F55536">
              <w:rPr>
                <w:noProof/>
                <w:webHidden/>
              </w:rPr>
            </w:r>
            <w:r w:rsidR="00F55536">
              <w:rPr>
                <w:noProof/>
                <w:webHidden/>
              </w:rPr>
              <w:fldChar w:fldCharType="separate"/>
            </w:r>
            <w:r w:rsidR="00F55536">
              <w:rPr>
                <w:noProof/>
                <w:webHidden/>
              </w:rPr>
              <w:t>3</w:t>
            </w:r>
            <w:r w:rsidR="00F55536">
              <w:rPr>
                <w:noProof/>
                <w:webHidden/>
              </w:rPr>
              <w:fldChar w:fldCharType="end"/>
            </w:r>
          </w:hyperlink>
        </w:p>
        <w:p w:rsidR="00F55536" w:rsidRDefault="00037D68">
          <w:pPr>
            <w:pStyle w:val="TOC1"/>
            <w:rPr>
              <w:rFonts w:eastAsiaTheme="minorEastAsia"/>
              <w:noProof/>
              <w:color w:val="auto"/>
              <w:sz w:val="22"/>
              <w:szCs w:val="22"/>
              <w:shd w:val="clear" w:color="auto" w:fill="auto"/>
              <w:lang w:val="en-US" w:eastAsia="ja-JP"/>
            </w:rPr>
          </w:pPr>
          <w:hyperlink w:anchor="_Toc495560301" w:history="1">
            <w:r w:rsidR="00F55536" w:rsidRPr="00FF74E9">
              <w:rPr>
                <w:rStyle w:val="Hyperlink"/>
                <w:noProof/>
              </w:rPr>
              <w:t>Results and Discussion</w:t>
            </w:r>
            <w:r w:rsidR="00F55536">
              <w:rPr>
                <w:noProof/>
                <w:webHidden/>
              </w:rPr>
              <w:tab/>
            </w:r>
            <w:r w:rsidR="00F55536">
              <w:rPr>
                <w:noProof/>
                <w:webHidden/>
              </w:rPr>
              <w:fldChar w:fldCharType="begin"/>
            </w:r>
            <w:r w:rsidR="00F55536">
              <w:rPr>
                <w:noProof/>
                <w:webHidden/>
              </w:rPr>
              <w:instrText xml:space="preserve"> PAGEREF _Toc495560301 \h </w:instrText>
            </w:r>
            <w:r w:rsidR="00F55536">
              <w:rPr>
                <w:noProof/>
                <w:webHidden/>
              </w:rPr>
            </w:r>
            <w:r w:rsidR="00F55536">
              <w:rPr>
                <w:noProof/>
                <w:webHidden/>
              </w:rPr>
              <w:fldChar w:fldCharType="separate"/>
            </w:r>
            <w:r w:rsidR="00F55536">
              <w:rPr>
                <w:noProof/>
                <w:webHidden/>
              </w:rPr>
              <w:t>3</w:t>
            </w:r>
            <w:r w:rsidR="00F55536">
              <w:rPr>
                <w:noProof/>
                <w:webHidden/>
              </w:rPr>
              <w:fldChar w:fldCharType="end"/>
            </w:r>
          </w:hyperlink>
        </w:p>
        <w:p w:rsidR="00F55536" w:rsidRDefault="00037D68">
          <w:pPr>
            <w:pStyle w:val="TOC1"/>
            <w:rPr>
              <w:rFonts w:eastAsiaTheme="minorEastAsia"/>
              <w:noProof/>
              <w:color w:val="auto"/>
              <w:sz w:val="22"/>
              <w:szCs w:val="22"/>
              <w:shd w:val="clear" w:color="auto" w:fill="auto"/>
              <w:lang w:val="en-US" w:eastAsia="ja-JP"/>
            </w:rPr>
          </w:pPr>
          <w:hyperlink w:anchor="_Toc495560302" w:history="1">
            <w:r w:rsidR="00F55536" w:rsidRPr="00FF74E9">
              <w:rPr>
                <w:rStyle w:val="Hyperlink"/>
                <w:noProof/>
              </w:rPr>
              <w:t>Conclusion</w:t>
            </w:r>
            <w:r w:rsidR="00F55536">
              <w:rPr>
                <w:noProof/>
                <w:webHidden/>
              </w:rPr>
              <w:tab/>
            </w:r>
            <w:r w:rsidR="00F55536">
              <w:rPr>
                <w:noProof/>
                <w:webHidden/>
              </w:rPr>
              <w:fldChar w:fldCharType="begin"/>
            </w:r>
            <w:r w:rsidR="00F55536">
              <w:rPr>
                <w:noProof/>
                <w:webHidden/>
              </w:rPr>
              <w:instrText xml:space="preserve"> PAGEREF _Toc495560302 \h </w:instrText>
            </w:r>
            <w:r w:rsidR="00F55536">
              <w:rPr>
                <w:noProof/>
                <w:webHidden/>
              </w:rPr>
            </w:r>
            <w:r w:rsidR="00F55536">
              <w:rPr>
                <w:noProof/>
                <w:webHidden/>
              </w:rPr>
              <w:fldChar w:fldCharType="separate"/>
            </w:r>
            <w:r w:rsidR="00F55536">
              <w:rPr>
                <w:noProof/>
                <w:webHidden/>
              </w:rPr>
              <w:t>5</w:t>
            </w:r>
            <w:r w:rsidR="00F55536">
              <w:rPr>
                <w:noProof/>
                <w:webHidden/>
              </w:rPr>
              <w:fldChar w:fldCharType="end"/>
            </w:r>
          </w:hyperlink>
        </w:p>
        <w:p w:rsidR="00F55536" w:rsidRDefault="00037D68">
          <w:pPr>
            <w:pStyle w:val="TOC1"/>
            <w:rPr>
              <w:rFonts w:eastAsiaTheme="minorEastAsia"/>
              <w:noProof/>
              <w:color w:val="auto"/>
              <w:sz w:val="22"/>
              <w:szCs w:val="22"/>
              <w:shd w:val="clear" w:color="auto" w:fill="auto"/>
              <w:lang w:val="en-US" w:eastAsia="ja-JP"/>
            </w:rPr>
          </w:pPr>
          <w:hyperlink w:anchor="_Toc495560303" w:history="1">
            <w:r w:rsidR="00F55536" w:rsidRPr="00FF74E9">
              <w:rPr>
                <w:rStyle w:val="Hyperlink"/>
                <w:noProof/>
              </w:rPr>
              <w:t>References</w:t>
            </w:r>
            <w:r w:rsidR="00F55536">
              <w:rPr>
                <w:noProof/>
                <w:webHidden/>
              </w:rPr>
              <w:tab/>
            </w:r>
            <w:r w:rsidR="00F55536">
              <w:rPr>
                <w:noProof/>
                <w:webHidden/>
              </w:rPr>
              <w:fldChar w:fldCharType="begin"/>
            </w:r>
            <w:r w:rsidR="00F55536">
              <w:rPr>
                <w:noProof/>
                <w:webHidden/>
              </w:rPr>
              <w:instrText xml:space="preserve"> PAGEREF _Toc495560303 \h </w:instrText>
            </w:r>
            <w:r w:rsidR="00F55536">
              <w:rPr>
                <w:noProof/>
                <w:webHidden/>
              </w:rPr>
            </w:r>
            <w:r w:rsidR="00F55536">
              <w:rPr>
                <w:noProof/>
                <w:webHidden/>
              </w:rPr>
              <w:fldChar w:fldCharType="separate"/>
            </w:r>
            <w:r w:rsidR="00F55536">
              <w:rPr>
                <w:noProof/>
                <w:webHidden/>
              </w:rPr>
              <w:t>5</w:t>
            </w:r>
            <w:r w:rsidR="00F55536">
              <w:rPr>
                <w:noProof/>
                <w:webHidden/>
              </w:rPr>
              <w:fldChar w:fldCharType="end"/>
            </w:r>
          </w:hyperlink>
        </w:p>
        <w:p w:rsidR="002B41F8" w:rsidRDefault="002B41F8" w:rsidP="002B41F8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:rsidR="002B41F8" w:rsidRDefault="002B41F8" w:rsidP="00C37262"/>
    <w:p w:rsidR="004E45D4" w:rsidRDefault="004E45D4" w:rsidP="00C37262"/>
    <w:p w:rsidR="00920364" w:rsidRDefault="00920364">
      <w:pPr>
        <w:ind w:left="0"/>
        <w:jc w:val="left"/>
      </w:pPr>
      <w:r>
        <w:br w:type="page"/>
      </w:r>
    </w:p>
    <w:p w:rsidR="00231718" w:rsidRPr="00C8488A" w:rsidRDefault="00231718" w:rsidP="00231718">
      <w:pPr>
        <w:pStyle w:val="Heading1"/>
      </w:pPr>
      <w:bookmarkStart w:id="5" w:name="_Ref372711439"/>
      <w:bookmarkStart w:id="6" w:name="_Toc495560299"/>
      <w:bookmarkEnd w:id="4"/>
      <w:r w:rsidRPr="00C8488A">
        <w:lastRenderedPageBreak/>
        <w:t>Introduction</w:t>
      </w:r>
      <w:bookmarkEnd w:id="5"/>
      <w:bookmarkEnd w:id="6"/>
    </w:p>
    <w:p w:rsidR="00C13D27" w:rsidRPr="007804B3" w:rsidRDefault="00D46000" w:rsidP="00CF7A64">
      <w:pPr>
        <w:rPr>
          <w:sz w:val="28"/>
          <w:szCs w:val="28"/>
        </w:rPr>
      </w:pPr>
      <w:r w:rsidRPr="007804B3">
        <w:rPr>
          <w:sz w:val="28"/>
          <w:szCs w:val="28"/>
        </w:rPr>
        <w:t xml:space="preserve">In this lab I </w:t>
      </w:r>
      <w:r w:rsidR="00211E5F" w:rsidRPr="007804B3">
        <w:rPr>
          <w:sz w:val="28"/>
          <w:szCs w:val="28"/>
        </w:rPr>
        <w:t>learned about switch bouncing and how to use tmr0 as an 8 bit counter.</w:t>
      </w:r>
      <w:r w:rsidR="007804B3" w:rsidRPr="007804B3">
        <w:rPr>
          <w:sz w:val="28"/>
          <w:szCs w:val="28"/>
        </w:rPr>
        <w:t xml:space="preserve"> I also practis</w:t>
      </w:r>
      <w:r w:rsidR="007804B3">
        <w:rPr>
          <w:sz w:val="28"/>
          <w:szCs w:val="28"/>
        </w:rPr>
        <w:t>ed programming the PIC16F887 and using the debugger to solve problems.</w:t>
      </w:r>
    </w:p>
    <w:p w:rsidR="00C13D27" w:rsidRDefault="00C13D27" w:rsidP="00CF7A64">
      <w:pPr>
        <w:rPr>
          <w:sz w:val="24"/>
        </w:rPr>
      </w:pPr>
    </w:p>
    <w:p w:rsidR="004659B8" w:rsidRPr="00C8488A" w:rsidRDefault="00465891" w:rsidP="004659B8">
      <w:pPr>
        <w:pStyle w:val="Heading1"/>
      </w:pPr>
      <w:r>
        <w:t>Equipement</w:t>
      </w:r>
    </w:p>
    <w:p w:rsidR="00963AAC" w:rsidRPr="00963AAC" w:rsidRDefault="00963AAC" w:rsidP="00963AAC">
      <w:pPr>
        <w:ind w:left="0"/>
        <w:rPr>
          <w:sz w:val="24"/>
          <w:lang w:val="en-US"/>
        </w:rPr>
      </w:pPr>
      <w:r w:rsidRPr="00963AAC">
        <w:rPr>
          <w:sz w:val="24"/>
          <w:lang w:val="en-US"/>
        </w:rPr>
        <w:t xml:space="preserve">• </w:t>
      </w:r>
      <w:r w:rsidR="00145E62">
        <w:rPr>
          <w:sz w:val="24"/>
          <w:lang w:val="en-US"/>
        </w:rPr>
        <w:t>PIC16F887</w:t>
      </w:r>
    </w:p>
    <w:p w:rsidR="004659B8" w:rsidRDefault="00145E62" w:rsidP="00963AAC">
      <w:pPr>
        <w:ind w:left="0"/>
        <w:rPr>
          <w:sz w:val="24"/>
          <w:lang w:val="en-US"/>
        </w:rPr>
      </w:pPr>
      <w:r>
        <w:rPr>
          <w:sz w:val="24"/>
          <w:lang w:val="en-US"/>
        </w:rPr>
        <w:t>• Pickit3</w:t>
      </w:r>
    </w:p>
    <w:p w:rsidR="00145E62" w:rsidRPr="00963AAC" w:rsidRDefault="00145E62" w:rsidP="00145E62">
      <w:pPr>
        <w:ind w:left="0"/>
        <w:rPr>
          <w:sz w:val="24"/>
          <w:lang w:val="en-US"/>
        </w:rPr>
      </w:pPr>
      <w:r>
        <w:rPr>
          <w:sz w:val="24"/>
          <w:lang w:val="en-US"/>
        </w:rPr>
        <w:t xml:space="preserve">• </w:t>
      </w:r>
      <w:r w:rsidR="0027051C">
        <w:rPr>
          <w:sz w:val="24"/>
          <w:lang w:val="en-US"/>
        </w:rPr>
        <w:t>2 100nF capacitors</w:t>
      </w:r>
    </w:p>
    <w:p w:rsidR="00145E62" w:rsidRPr="00963AAC" w:rsidRDefault="00145E62" w:rsidP="00145E62">
      <w:pPr>
        <w:ind w:left="0"/>
        <w:rPr>
          <w:sz w:val="24"/>
          <w:lang w:val="en-US"/>
        </w:rPr>
      </w:pPr>
      <w:r>
        <w:rPr>
          <w:sz w:val="24"/>
          <w:lang w:val="en-US"/>
        </w:rPr>
        <w:t xml:space="preserve">• </w:t>
      </w:r>
      <w:r w:rsidR="00302CEF">
        <w:rPr>
          <w:sz w:val="24"/>
          <w:lang w:val="en-US"/>
        </w:rPr>
        <w:t>4 LED</w:t>
      </w:r>
    </w:p>
    <w:p w:rsidR="00145E62" w:rsidRDefault="004F5685" w:rsidP="00145E62">
      <w:pPr>
        <w:ind w:left="0"/>
        <w:rPr>
          <w:sz w:val="24"/>
          <w:lang w:val="en-US"/>
        </w:rPr>
      </w:pPr>
      <w:r>
        <w:rPr>
          <w:sz w:val="24"/>
          <w:lang w:val="en-US"/>
        </w:rPr>
        <w:t>• 4 270ohm resistors</w:t>
      </w:r>
    </w:p>
    <w:p w:rsidR="00000607" w:rsidRDefault="00000607" w:rsidP="00145E62">
      <w:pPr>
        <w:ind w:left="0"/>
        <w:rPr>
          <w:sz w:val="24"/>
          <w:lang w:val="en-US"/>
        </w:rPr>
      </w:pPr>
      <w:r>
        <w:rPr>
          <w:sz w:val="24"/>
          <w:lang w:val="en-US"/>
        </w:rPr>
        <w:t>•</w:t>
      </w:r>
      <w:r w:rsidR="00052AB9">
        <w:rPr>
          <w:sz w:val="24"/>
          <w:lang w:val="en-US"/>
        </w:rPr>
        <w:t>10Kohm resistor</w:t>
      </w:r>
    </w:p>
    <w:p w:rsidR="00000607" w:rsidRDefault="00000607" w:rsidP="00145E62">
      <w:pPr>
        <w:ind w:left="0"/>
        <w:rPr>
          <w:sz w:val="24"/>
          <w:lang w:val="en-US"/>
        </w:rPr>
      </w:pPr>
      <w:r>
        <w:rPr>
          <w:sz w:val="24"/>
          <w:lang w:val="en-US"/>
        </w:rPr>
        <w:t>•</w:t>
      </w:r>
      <w:r w:rsidR="00052AB9">
        <w:rPr>
          <w:sz w:val="24"/>
          <w:lang w:val="en-US"/>
        </w:rPr>
        <w:t>1 push button</w:t>
      </w:r>
    </w:p>
    <w:p w:rsidR="009D5AC6" w:rsidRPr="00963AAC" w:rsidRDefault="009D5AC6" w:rsidP="00145E62">
      <w:pPr>
        <w:ind w:left="0"/>
        <w:rPr>
          <w:sz w:val="24"/>
          <w:lang w:val="en-US"/>
        </w:rPr>
      </w:pPr>
      <w:r>
        <w:rPr>
          <w:sz w:val="24"/>
          <w:lang w:val="en-US"/>
        </w:rPr>
        <w:t>•Connecting wires</w:t>
      </w:r>
    </w:p>
    <w:p w:rsidR="0055358F" w:rsidRDefault="0055358F" w:rsidP="0055358F">
      <w:pPr>
        <w:pStyle w:val="Heading1"/>
      </w:pPr>
      <w:bookmarkStart w:id="7" w:name="_Toc495560300"/>
      <w:r>
        <w:t>Procedure</w:t>
      </w:r>
      <w:bookmarkEnd w:id="7"/>
    </w:p>
    <w:p w:rsidR="00CD3013" w:rsidRDefault="00F11010" w:rsidP="003E3F74">
      <w:pPr>
        <w:tabs>
          <w:tab w:val="left" w:pos="6060"/>
        </w:tabs>
        <w:rPr>
          <w:sz w:val="24"/>
          <w:szCs w:val="24"/>
        </w:rPr>
      </w:pPr>
      <w:r w:rsidRPr="00B7354B">
        <w:rPr>
          <w:sz w:val="24"/>
          <w:szCs w:val="24"/>
        </w:rPr>
        <w:t>The procedure is provided in the lab instructions</w:t>
      </w:r>
      <w:r w:rsidR="00CC7157" w:rsidRPr="00B7354B">
        <w:rPr>
          <w:sz w:val="24"/>
          <w:szCs w:val="24"/>
        </w:rPr>
        <w:t>.</w:t>
      </w:r>
      <w:r w:rsidR="003E3F74" w:rsidRPr="00B7354B">
        <w:rPr>
          <w:sz w:val="24"/>
          <w:szCs w:val="24"/>
        </w:rPr>
        <w:tab/>
      </w:r>
    </w:p>
    <w:p w:rsidR="00CD3013" w:rsidRDefault="00CD3013">
      <w:pPr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5358F" w:rsidRDefault="0055358F" w:rsidP="0055358F">
      <w:pPr>
        <w:pStyle w:val="Heading1"/>
      </w:pPr>
      <w:bookmarkStart w:id="8" w:name="_Toc495560301"/>
      <w:r>
        <w:lastRenderedPageBreak/>
        <w:t>Results and Discussion</w:t>
      </w:r>
      <w:bookmarkEnd w:id="8"/>
    </w:p>
    <w:p w:rsidR="00145E62" w:rsidRDefault="0014247F" w:rsidP="0055358F">
      <w:pPr>
        <w:rPr>
          <w:sz w:val="24"/>
          <w:szCs w:val="24"/>
        </w:rPr>
      </w:pPr>
      <w:r>
        <w:rPr>
          <w:sz w:val="24"/>
          <w:szCs w:val="24"/>
        </w:rPr>
        <w:t>Step 2:</w:t>
      </w:r>
    </w:p>
    <w:p w:rsidR="0014247F" w:rsidRDefault="0014247F" w:rsidP="0055358F">
      <w:pPr>
        <w:rPr>
          <w:sz w:val="24"/>
          <w:szCs w:val="24"/>
        </w:rPr>
      </w:pPr>
      <w:r>
        <w:rPr>
          <w:sz w:val="24"/>
          <w:szCs w:val="24"/>
        </w:rPr>
        <w:t xml:space="preserve">For the push button take the one that was previously being used on PORTB and </w:t>
      </w:r>
      <w:r w:rsidR="006C09F6">
        <w:rPr>
          <w:sz w:val="24"/>
          <w:szCs w:val="24"/>
        </w:rPr>
        <w:t>wire it up to</w:t>
      </w:r>
      <w:r w:rsidR="00441152">
        <w:rPr>
          <w:sz w:val="24"/>
          <w:szCs w:val="24"/>
        </w:rPr>
        <w:t xml:space="preserve"> TMR0IN on</w:t>
      </w:r>
      <w:r w:rsidR="00C13D27">
        <w:rPr>
          <w:sz w:val="24"/>
          <w:szCs w:val="24"/>
        </w:rPr>
        <w:t xml:space="preserve"> port 6.</w:t>
      </w:r>
      <w:r w:rsidR="003C5359">
        <w:rPr>
          <w:sz w:val="24"/>
          <w:szCs w:val="24"/>
        </w:rPr>
        <w:t xml:space="preserve"> </w:t>
      </w:r>
    </w:p>
    <w:p w:rsidR="00B16452" w:rsidRDefault="00B16452" w:rsidP="0055358F">
      <w:pPr>
        <w:rPr>
          <w:sz w:val="24"/>
          <w:szCs w:val="24"/>
        </w:rPr>
      </w:pPr>
      <w:r>
        <w:rPr>
          <w:sz w:val="24"/>
          <w:szCs w:val="24"/>
        </w:rPr>
        <w:t>a)</w:t>
      </w:r>
    </w:p>
    <w:p w:rsidR="00B16452" w:rsidRDefault="008F1FFB" w:rsidP="0055358F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7pt;height:245.9pt">
            <v:imagedata r:id="rId9" o:title="path2404-1-3"/>
          </v:shape>
        </w:pict>
      </w:r>
    </w:p>
    <w:p w:rsidR="00B16452" w:rsidRDefault="00B16452" w:rsidP="0055358F">
      <w:pPr>
        <w:rPr>
          <w:sz w:val="24"/>
          <w:szCs w:val="24"/>
        </w:rPr>
      </w:pPr>
      <w:r>
        <w:rPr>
          <w:sz w:val="24"/>
          <w:szCs w:val="24"/>
        </w:rPr>
        <w:t>b)</w:t>
      </w:r>
    </w:p>
    <w:p w:rsidR="00ED4E16" w:rsidRDefault="006123DB" w:rsidP="0055358F">
      <w:pPr>
        <w:rPr>
          <w:sz w:val="24"/>
          <w:szCs w:val="24"/>
        </w:rPr>
      </w:pPr>
      <w:r>
        <w:rPr>
          <w:sz w:val="24"/>
          <w:szCs w:val="24"/>
        </w:rPr>
        <w:t>Code included with lab report, of particular note is that PORTA4 needs to be an input</w:t>
      </w:r>
      <w:r w:rsidR="00E5195B">
        <w:rPr>
          <w:sz w:val="24"/>
          <w:szCs w:val="24"/>
        </w:rPr>
        <w:t xml:space="preserve"> otherwise TMR0 will not be able to increment past 10h</w:t>
      </w:r>
      <w:r>
        <w:rPr>
          <w:sz w:val="24"/>
          <w:szCs w:val="24"/>
        </w:rPr>
        <w:t>.</w:t>
      </w:r>
      <w:r w:rsidR="006213D7">
        <w:rPr>
          <w:sz w:val="24"/>
          <w:szCs w:val="24"/>
        </w:rPr>
        <w:t xml:space="preserve"> </w:t>
      </w:r>
    </w:p>
    <w:p w:rsidR="00ED4E16" w:rsidRDefault="00ED4E16">
      <w:pPr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435AA" w:rsidRDefault="002435AA" w:rsidP="0055358F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Step 3:</w:t>
      </w:r>
    </w:p>
    <w:p w:rsidR="002435AA" w:rsidRPr="0085393D" w:rsidRDefault="0085393D" w:rsidP="0085393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5393D">
        <w:rPr>
          <w:sz w:val="24"/>
          <w:szCs w:val="24"/>
        </w:rPr>
        <w:t>Does the counter (as indicated by 4 LEDs) always operate expected? If no, why?</w:t>
      </w:r>
    </w:p>
    <w:p w:rsidR="007548B1" w:rsidRDefault="007548B1" w:rsidP="00732D60">
      <w:pPr>
        <w:tabs>
          <w:tab w:val="left" w:pos="6602"/>
        </w:tabs>
        <w:rPr>
          <w:sz w:val="24"/>
          <w:szCs w:val="24"/>
        </w:rPr>
      </w:pPr>
      <w:r>
        <w:rPr>
          <w:sz w:val="24"/>
          <w:szCs w:val="24"/>
        </w:rPr>
        <w:t>No it does not.</w:t>
      </w:r>
    </w:p>
    <w:p w:rsidR="007548B1" w:rsidRPr="00630276" w:rsidRDefault="00630276" w:rsidP="00630276">
      <w:pPr>
        <w:pStyle w:val="ListParagraph"/>
        <w:numPr>
          <w:ilvl w:val="0"/>
          <w:numId w:val="13"/>
        </w:numPr>
        <w:tabs>
          <w:tab w:val="left" w:pos="6602"/>
        </w:tabs>
        <w:rPr>
          <w:sz w:val="24"/>
          <w:szCs w:val="24"/>
        </w:rPr>
      </w:pPr>
      <w:r w:rsidRPr="00630276">
        <w:rPr>
          <w:sz w:val="24"/>
          <w:szCs w:val="24"/>
        </w:rPr>
        <w:t>If your answer is no in part (a), what could be the possible solution(s) to resolve problem?</w:t>
      </w:r>
    </w:p>
    <w:p w:rsidR="00B16452" w:rsidRDefault="00FF4F3D" w:rsidP="00732D60">
      <w:pPr>
        <w:tabs>
          <w:tab w:val="left" w:pos="6602"/>
        </w:tabs>
        <w:rPr>
          <w:sz w:val="24"/>
          <w:szCs w:val="24"/>
        </w:rPr>
      </w:pPr>
      <w:r>
        <w:rPr>
          <w:sz w:val="24"/>
          <w:szCs w:val="24"/>
        </w:rPr>
        <w:t xml:space="preserve">No it does not, the reason for that </w:t>
      </w:r>
      <w:r w:rsidR="00732D60">
        <w:rPr>
          <w:sz w:val="24"/>
          <w:szCs w:val="24"/>
        </w:rPr>
        <w:t>being a</w:t>
      </w:r>
      <w:r w:rsidR="00E13659">
        <w:rPr>
          <w:sz w:val="24"/>
          <w:szCs w:val="24"/>
        </w:rPr>
        <w:t>n</w:t>
      </w:r>
      <w:r w:rsidR="00732D60">
        <w:rPr>
          <w:sz w:val="24"/>
          <w:szCs w:val="24"/>
        </w:rPr>
        <w:t xml:space="preserve"> electrical property of buttons called “bouncing”. </w:t>
      </w:r>
      <w:r w:rsidR="00FE510E">
        <w:rPr>
          <w:sz w:val="24"/>
          <w:szCs w:val="24"/>
        </w:rPr>
        <w:t>In theory</w:t>
      </w:r>
      <w:r w:rsidR="00E13659">
        <w:rPr>
          <w:sz w:val="24"/>
          <w:szCs w:val="24"/>
        </w:rPr>
        <w:t xml:space="preserve"> when you press a button </w:t>
      </w:r>
      <w:r w:rsidR="00DA7FB0">
        <w:rPr>
          <w:sz w:val="24"/>
          <w:szCs w:val="24"/>
        </w:rPr>
        <w:t>it connects the two sides</w:t>
      </w:r>
      <w:r w:rsidR="00FE510E">
        <w:rPr>
          <w:sz w:val="24"/>
          <w:szCs w:val="24"/>
        </w:rPr>
        <w:t xml:space="preserve"> and disconnects them when not pressed</w:t>
      </w:r>
      <w:r w:rsidR="00CD65BE">
        <w:rPr>
          <w:sz w:val="24"/>
          <w:szCs w:val="24"/>
        </w:rPr>
        <w:t xml:space="preserve">. </w:t>
      </w:r>
      <w:r w:rsidR="0024199A">
        <w:rPr>
          <w:sz w:val="24"/>
          <w:szCs w:val="24"/>
        </w:rPr>
        <w:t>In reality when a button is pressed (or released) the contacts touch don’t make a clean connection a few microseconds.</w:t>
      </w:r>
      <w:r w:rsidR="00FC686B">
        <w:rPr>
          <w:sz w:val="24"/>
          <w:szCs w:val="24"/>
        </w:rPr>
        <w:t xml:space="preserve"> This can sometimes</w:t>
      </w:r>
      <w:r w:rsidR="00D51AB6">
        <w:rPr>
          <w:sz w:val="24"/>
          <w:szCs w:val="24"/>
        </w:rPr>
        <w:t xml:space="preserve"> trigger a things more than once. </w:t>
      </w:r>
      <w:r w:rsidR="00990AD6">
        <w:rPr>
          <w:sz w:val="24"/>
          <w:szCs w:val="24"/>
        </w:rPr>
        <w:t>The two solutions would be hardware and software de-bouncing to remove this effect. Given that we are using tmr0 as a counter the onl</w:t>
      </w:r>
      <w:r w:rsidR="002C3A15">
        <w:rPr>
          <w:sz w:val="24"/>
          <w:szCs w:val="24"/>
        </w:rPr>
        <w:t>y option is hardware de-bouncing. It’s possible to make a circuit to remove the bouncing effect however I did not do that as I did not have the materials to do so.</w:t>
      </w:r>
    </w:p>
    <w:p w:rsidR="00ED4E16" w:rsidRDefault="00ED4E16" w:rsidP="00732D60">
      <w:pPr>
        <w:tabs>
          <w:tab w:val="left" w:pos="6602"/>
        </w:tabs>
        <w:rPr>
          <w:sz w:val="24"/>
          <w:szCs w:val="24"/>
        </w:rPr>
      </w:pPr>
    </w:p>
    <w:p w:rsidR="00145E62" w:rsidRDefault="00ED4E16">
      <w:pPr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9B3056">
        <w:rPr>
          <w:sz w:val="24"/>
          <w:szCs w:val="24"/>
        </w:rPr>
        <w:t>A screenshot of bouncing.</w:t>
      </w:r>
    </w:p>
    <w:p w:rsidR="0083551E" w:rsidRDefault="00ED4E16">
      <w:pPr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68pt;height:294.1pt">
            <v:imagedata r:id="rId10" o:title="scope_32"/>
          </v:shape>
        </w:pict>
      </w:r>
    </w:p>
    <w:p w:rsidR="0055358F" w:rsidRPr="002627B8" w:rsidRDefault="0055358F" w:rsidP="00A1670C">
      <w:pPr>
        <w:pStyle w:val="Heading1"/>
        <w:tabs>
          <w:tab w:val="center" w:pos="4680"/>
        </w:tabs>
        <w:rPr>
          <w:lang w:val="en-US"/>
        </w:rPr>
      </w:pPr>
      <w:bookmarkStart w:id="9" w:name="_Toc495560302"/>
      <w:r w:rsidRPr="002627B8">
        <w:rPr>
          <w:lang w:val="en-US"/>
        </w:rPr>
        <w:lastRenderedPageBreak/>
        <w:t>Conclusion</w:t>
      </w:r>
      <w:bookmarkEnd w:id="9"/>
      <w:r w:rsidR="00A1670C" w:rsidRPr="002627B8">
        <w:rPr>
          <w:lang w:val="en-US"/>
        </w:rPr>
        <w:tab/>
      </w:r>
    </w:p>
    <w:p w:rsidR="004C2EDB" w:rsidRDefault="009827DA" w:rsidP="009827DA">
      <w:pPr>
        <w:rPr>
          <w:sz w:val="24"/>
          <w:szCs w:val="24"/>
        </w:rPr>
      </w:pPr>
      <w:bookmarkStart w:id="10" w:name="_Ref372711455"/>
      <w:r w:rsidRPr="00B7354B">
        <w:rPr>
          <w:sz w:val="24"/>
          <w:szCs w:val="24"/>
        </w:rPr>
        <w:t xml:space="preserve">In this lab I learn how to </w:t>
      </w:r>
      <w:r w:rsidR="00745C24" w:rsidRPr="00B7354B">
        <w:rPr>
          <w:sz w:val="24"/>
          <w:szCs w:val="24"/>
        </w:rPr>
        <w:t xml:space="preserve">use the </w:t>
      </w:r>
      <w:r w:rsidR="002627B8">
        <w:rPr>
          <w:sz w:val="24"/>
          <w:szCs w:val="24"/>
        </w:rPr>
        <w:t>PIC16F887</w:t>
      </w:r>
      <w:r w:rsidR="008B0046">
        <w:rPr>
          <w:sz w:val="24"/>
          <w:szCs w:val="24"/>
        </w:rPr>
        <w:t>’</w:t>
      </w:r>
      <w:r w:rsidR="00EC745C">
        <w:rPr>
          <w:sz w:val="24"/>
          <w:szCs w:val="24"/>
        </w:rPr>
        <w:t xml:space="preserve">s tmr0 as </w:t>
      </w:r>
      <w:r w:rsidR="00A7149B">
        <w:rPr>
          <w:sz w:val="24"/>
          <w:szCs w:val="24"/>
        </w:rPr>
        <w:t>a</w:t>
      </w:r>
      <w:r w:rsidR="00EC745C">
        <w:rPr>
          <w:sz w:val="24"/>
          <w:szCs w:val="24"/>
        </w:rPr>
        <w:t xml:space="preserve"> 4</w:t>
      </w:r>
      <w:r w:rsidR="008B0046">
        <w:rPr>
          <w:sz w:val="24"/>
          <w:szCs w:val="24"/>
        </w:rPr>
        <w:t xml:space="preserve"> bit synchronous counter that outputs on PORTA. </w:t>
      </w:r>
      <w:r w:rsidR="00BD0C63">
        <w:rPr>
          <w:sz w:val="24"/>
          <w:szCs w:val="24"/>
        </w:rPr>
        <w:t>I also built on what I learned in previous labs such as how to use debugger and subroutines.</w:t>
      </w:r>
      <w:r w:rsidR="00F439F0">
        <w:rPr>
          <w:sz w:val="24"/>
          <w:szCs w:val="24"/>
        </w:rPr>
        <w:t xml:space="preserve"> The only </w:t>
      </w:r>
      <w:r w:rsidR="00A907D8">
        <w:rPr>
          <w:sz w:val="24"/>
          <w:szCs w:val="24"/>
        </w:rPr>
        <w:t>significant</w:t>
      </w:r>
      <w:r w:rsidR="00F439F0">
        <w:rPr>
          <w:sz w:val="24"/>
          <w:szCs w:val="24"/>
        </w:rPr>
        <w:t xml:space="preserve"> issue I </w:t>
      </w:r>
      <w:bookmarkStart w:id="11" w:name="_GoBack"/>
      <w:r w:rsidR="00F439F0">
        <w:rPr>
          <w:sz w:val="24"/>
          <w:szCs w:val="24"/>
        </w:rPr>
        <w:t>came across was the use of PORTA4 which I discussed in results.</w:t>
      </w:r>
      <w:bookmarkEnd w:id="11"/>
    </w:p>
    <w:bookmarkEnd w:id="10" w:displacedByCustomXml="next"/>
    <w:bookmarkStart w:id="12" w:name="_Toc495560303" w:displacedByCustomXml="next"/>
    <w:sdt>
      <w:sdtPr>
        <w:rPr>
          <w:rFonts w:asciiTheme="minorHAnsi" w:eastAsiaTheme="minorHAnsi" w:hAnsiTheme="minorHAnsi" w:cstheme="minorBidi"/>
          <w:b w:val="0"/>
          <w:bCs w:val="0"/>
          <w:smallCaps w:val="0"/>
          <w:noProof w:val="0"/>
          <w:sz w:val="20"/>
          <w:szCs w:val="20"/>
          <w:lang w:eastAsia="en-US"/>
        </w:rPr>
        <w:id w:val="-1507972974"/>
        <w:docPartObj>
          <w:docPartGallery w:val="Bibliographies"/>
          <w:docPartUnique/>
        </w:docPartObj>
      </w:sdtPr>
      <w:sdtEndPr/>
      <w:sdtContent>
        <w:p w:rsidR="00DB0A62" w:rsidRDefault="00DB0A62">
          <w:pPr>
            <w:pStyle w:val="Heading1"/>
          </w:pPr>
          <w:r>
            <w:t>References</w:t>
          </w:r>
          <w:bookmarkEnd w:id="12"/>
        </w:p>
        <w:sdt>
          <w:sdtPr>
            <w:id w:val="-573587230"/>
            <w:bibliography/>
          </w:sdtPr>
          <w:sdtEndPr/>
          <w:sdtContent>
            <w:p w:rsidR="00DB0A62" w:rsidRDefault="00DB0A62">
              <w:pPr>
                <w:rPr>
                  <w:noProof/>
                  <w:color w:val="auto"/>
                  <w:sz w:val="22"/>
                  <w:szCs w:val="22"/>
                  <w:shd w:val="clear" w:color="auto" w:fill="auto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020"/>
                <w:gridCol w:w="8340"/>
              </w:tblGrid>
              <w:tr w:rsidR="00DB0A62">
                <w:trPr>
                  <w:divId w:val="27644778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B0A62" w:rsidRDefault="00DB0A62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B0A62" w:rsidRDefault="00DB0A6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Microchip Technology Inc., "MPASM Assembler, MPLINK Object Linker, MPLIB Object Librarian User's Guide," Microchip Technology Inc., 2013. [Online]. Available: http://ww1.microchip.com/downloads/en/DeviceDoc/33014L.pdf. [Accessed 20 9 2017].</w:t>
                    </w:r>
                  </w:p>
                </w:tc>
              </w:tr>
            </w:tbl>
            <w:p w:rsidR="00DB0A62" w:rsidRDefault="00DB0A62">
              <w:pPr>
                <w:divId w:val="276447786"/>
                <w:rPr>
                  <w:rFonts w:eastAsia="Times New Roman"/>
                  <w:noProof/>
                </w:rPr>
              </w:pPr>
            </w:p>
            <w:p w:rsidR="00DB0A62" w:rsidRDefault="00DB0A6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231718" w:rsidRDefault="00231718" w:rsidP="00C37262"/>
    <w:sectPr w:rsidR="00231718" w:rsidSect="000A2B89">
      <w:headerReference w:type="default" r:id="rId11"/>
      <w:footerReference w:type="default" r:id="rId12"/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D68" w:rsidRDefault="00037D68" w:rsidP="00C37262">
      <w:r>
        <w:separator/>
      </w:r>
    </w:p>
  </w:endnote>
  <w:endnote w:type="continuationSeparator" w:id="0">
    <w:p w:rsidR="00037D68" w:rsidRDefault="00037D68" w:rsidP="00C37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902796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689"/>
          <w:gridCol w:w="4671"/>
        </w:tblGrid>
        <w:tr w:rsidR="00260077" w:rsidTr="00CF7A64">
          <w:tc>
            <w:tcPr>
              <w:tcW w:w="4788" w:type="dxa"/>
            </w:tcPr>
            <w:p w:rsidR="00095ECC" w:rsidRPr="00095ECC" w:rsidRDefault="00095ECC" w:rsidP="00095ECC">
              <w:pPr>
                <w:pStyle w:val="Footer"/>
                <w:ind w:left="0"/>
                <w:rPr>
                  <w:b/>
                </w:rPr>
              </w:pPr>
              <w:r w:rsidRPr="00095ECC">
                <w:rPr>
                  <w:b/>
                </w:rPr>
                <w:t>Department of Computer</w:t>
              </w:r>
            </w:p>
            <w:p w:rsidR="00260077" w:rsidRDefault="00095ECC" w:rsidP="00095ECC">
              <w:pPr>
                <w:pStyle w:val="Footer"/>
                <w:ind w:left="0"/>
              </w:pPr>
              <w:r w:rsidRPr="00095ECC">
                <w:rPr>
                  <w:b/>
                </w:rPr>
                <w:t>Engineering Technology</w:t>
              </w:r>
            </w:p>
            <w:p w:rsidR="00FC63EC" w:rsidRPr="00FC63EC" w:rsidRDefault="00FC63EC" w:rsidP="00260077">
              <w:pPr>
                <w:pStyle w:val="Footer"/>
                <w:ind w:left="0"/>
                <w:rPr>
                  <w:i/>
                </w:rPr>
              </w:pPr>
              <w:r w:rsidRPr="00FC63EC">
                <w:rPr>
                  <w:i/>
                </w:rPr>
                <w:t xml:space="preserve">Template v1.0, John </w:t>
              </w:r>
              <w:proofErr w:type="spellStart"/>
              <w:r w:rsidRPr="00FC63EC">
                <w:rPr>
                  <w:i/>
                </w:rPr>
                <w:t>Salik</w:t>
              </w:r>
              <w:proofErr w:type="spellEnd"/>
            </w:p>
          </w:tc>
          <w:tc>
            <w:tcPr>
              <w:tcW w:w="4788" w:type="dxa"/>
            </w:tcPr>
            <w:p w:rsidR="00260077" w:rsidRPr="00CF7A64" w:rsidRDefault="00260077" w:rsidP="00CF7A64">
              <w:pPr>
                <w:pStyle w:val="Footer"/>
                <w:ind w:left="0"/>
                <w:jc w:val="right"/>
                <w:rPr>
                  <w:b/>
                </w:rPr>
              </w:pPr>
              <w:r w:rsidRPr="00CF7A64">
                <w:rPr>
                  <w:b/>
                </w:rPr>
                <w:t xml:space="preserve">Page </w:t>
              </w:r>
              <w:r w:rsidRPr="00CF7A64">
                <w:rPr>
                  <w:b/>
                </w:rPr>
                <w:fldChar w:fldCharType="begin"/>
              </w:r>
              <w:r w:rsidRPr="00CF7A64">
                <w:rPr>
                  <w:b/>
                </w:rPr>
                <w:instrText xml:space="preserve"> PAGE   \* MERGEFORMAT </w:instrText>
              </w:r>
              <w:r w:rsidRPr="00CF7A64">
                <w:rPr>
                  <w:b/>
                </w:rPr>
                <w:fldChar w:fldCharType="separate"/>
              </w:r>
              <w:r w:rsidR="00A907D8" w:rsidRPr="00A907D8">
                <w:rPr>
                  <w:b/>
                  <w:bCs/>
                  <w:noProof/>
                </w:rPr>
                <w:t>6</w:t>
              </w:r>
              <w:r w:rsidRPr="00CF7A64">
                <w:rPr>
                  <w:b/>
                  <w:bCs/>
                  <w:noProof/>
                </w:rPr>
                <w:fldChar w:fldCharType="end"/>
              </w:r>
            </w:p>
          </w:tc>
        </w:tr>
      </w:tbl>
      <w:p w:rsidR="009969A8" w:rsidRDefault="00095ECC" w:rsidP="00095ECC">
        <w:pPr>
          <w:pStyle w:val="Footer"/>
          <w:tabs>
            <w:tab w:val="clear" w:pos="4680"/>
            <w:tab w:val="clear" w:pos="9360"/>
            <w:tab w:val="left" w:pos="2265"/>
          </w:tabs>
          <w:ind w:left="0"/>
          <w:rPr>
            <w:b/>
            <w:bCs/>
          </w:rPr>
        </w:pPr>
        <w:r>
          <w:rPr>
            <w:b/>
            <w:bCs/>
          </w:rPr>
          <w:tab/>
        </w:r>
      </w:p>
    </w:sdtContent>
  </w:sdt>
  <w:p w:rsidR="00580DC1" w:rsidRPr="005A2A76" w:rsidRDefault="00580DC1" w:rsidP="009969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D68" w:rsidRDefault="00037D68" w:rsidP="00C37262">
      <w:r>
        <w:separator/>
      </w:r>
    </w:p>
  </w:footnote>
  <w:footnote w:type="continuationSeparator" w:id="0">
    <w:p w:rsidR="00037D68" w:rsidRDefault="00037D68" w:rsidP="00C372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DC1" w:rsidRDefault="00260077" w:rsidP="00BA618F">
    <w:pPr>
      <w:pStyle w:val="Header"/>
      <w:jc w:val="right"/>
    </w:pPr>
    <w:r>
      <w:rPr>
        <w:noProof/>
        <w:lang w:val="en-US" w:eastAsia="ja-JP"/>
      </w:rPr>
      <w:drawing>
        <wp:inline distT="0" distB="0" distL="0" distR="0" wp14:anchorId="6B620347" wp14:editId="2A24A8A4">
          <wp:extent cx="1173452" cy="384818"/>
          <wp:effectExtent l="0" t="0" r="825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anierWordmark-tag-Black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0958" b="34932"/>
                  <a:stretch/>
                </pic:blipFill>
                <pic:spPr bwMode="auto">
                  <a:xfrm>
                    <a:off x="0" y="0"/>
                    <a:ext cx="1195435" cy="39202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A2CCD"/>
    <w:multiLevelType w:val="hybridMultilevel"/>
    <w:tmpl w:val="C7A21B3E"/>
    <w:lvl w:ilvl="0" w:tplc="B4B883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5B316E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44F09EB"/>
    <w:multiLevelType w:val="hybridMultilevel"/>
    <w:tmpl w:val="69BA83AC"/>
    <w:lvl w:ilvl="0" w:tplc="F29A8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3E2AD4"/>
    <w:multiLevelType w:val="hybridMultilevel"/>
    <w:tmpl w:val="64AEE0AC"/>
    <w:lvl w:ilvl="0" w:tplc="10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253F6"/>
    <w:multiLevelType w:val="hybridMultilevel"/>
    <w:tmpl w:val="D7988C00"/>
    <w:lvl w:ilvl="0" w:tplc="19B0EF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001273"/>
    <w:multiLevelType w:val="hybridMultilevel"/>
    <w:tmpl w:val="FC48F1A6"/>
    <w:lvl w:ilvl="0" w:tplc="02A60BA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C84E8D"/>
    <w:multiLevelType w:val="hybridMultilevel"/>
    <w:tmpl w:val="AE0C711E"/>
    <w:lvl w:ilvl="0" w:tplc="AF9C7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FB3D87"/>
    <w:multiLevelType w:val="multilevel"/>
    <w:tmpl w:val="BE94C1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1553857"/>
    <w:multiLevelType w:val="hybridMultilevel"/>
    <w:tmpl w:val="495E0522"/>
    <w:lvl w:ilvl="0" w:tplc="57EC72B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2226B"/>
    <w:multiLevelType w:val="hybridMultilevel"/>
    <w:tmpl w:val="3468C4E0"/>
    <w:lvl w:ilvl="0" w:tplc="B344B4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767835"/>
    <w:multiLevelType w:val="multilevel"/>
    <w:tmpl w:val="10090021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11" w15:restartNumberingAfterBreak="0">
    <w:nsid w:val="73000A03"/>
    <w:multiLevelType w:val="hybridMultilevel"/>
    <w:tmpl w:val="A3AEC454"/>
    <w:lvl w:ilvl="0" w:tplc="5A8AF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7"/>
  </w:num>
  <w:num w:numId="3">
    <w:abstractNumId w:val="1"/>
  </w:num>
  <w:num w:numId="4">
    <w:abstractNumId w:val="8"/>
  </w:num>
  <w:num w:numId="5">
    <w:abstractNumId w:val="3"/>
  </w:num>
  <w:num w:numId="6">
    <w:abstractNumId w:val="10"/>
  </w:num>
  <w:num w:numId="7">
    <w:abstractNumId w:val="11"/>
  </w:num>
  <w:num w:numId="8">
    <w:abstractNumId w:val="9"/>
  </w:num>
  <w:num w:numId="9">
    <w:abstractNumId w:val="2"/>
  </w:num>
  <w:num w:numId="10">
    <w:abstractNumId w:val="6"/>
  </w:num>
  <w:num w:numId="11">
    <w:abstractNumId w:val="4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ocumentProtection w:edit="readOnly" w:enforcement="0"/>
  <w:defaultTabStop w:val="720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4A0"/>
    <w:rsid w:val="00000607"/>
    <w:rsid w:val="00012572"/>
    <w:rsid w:val="00012E45"/>
    <w:rsid w:val="000313BB"/>
    <w:rsid w:val="00037D68"/>
    <w:rsid w:val="0004074C"/>
    <w:rsid w:val="00046A29"/>
    <w:rsid w:val="00051115"/>
    <w:rsid w:val="00052AB9"/>
    <w:rsid w:val="000533AA"/>
    <w:rsid w:val="00071636"/>
    <w:rsid w:val="00075B2E"/>
    <w:rsid w:val="00082704"/>
    <w:rsid w:val="00091B9D"/>
    <w:rsid w:val="00092345"/>
    <w:rsid w:val="00095ECC"/>
    <w:rsid w:val="00097617"/>
    <w:rsid w:val="000A2B89"/>
    <w:rsid w:val="000A2CC9"/>
    <w:rsid w:val="000A2CDA"/>
    <w:rsid w:val="000A3692"/>
    <w:rsid w:val="000C2F7A"/>
    <w:rsid w:val="001018D9"/>
    <w:rsid w:val="001115C9"/>
    <w:rsid w:val="001150EE"/>
    <w:rsid w:val="001172DF"/>
    <w:rsid w:val="00130A31"/>
    <w:rsid w:val="00134A7C"/>
    <w:rsid w:val="0014247F"/>
    <w:rsid w:val="00142853"/>
    <w:rsid w:val="0014288C"/>
    <w:rsid w:val="00142EC0"/>
    <w:rsid w:val="00143CAB"/>
    <w:rsid w:val="00145E62"/>
    <w:rsid w:val="001476B8"/>
    <w:rsid w:val="00151116"/>
    <w:rsid w:val="0016075D"/>
    <w:rsid w:val="001635B2"/>
    <w:rsid w:val="00165669"/>
    <w:rsid w:val="001923B8"/>
    <w:rsid w:val="00193A79"/>
    <w:rsid w:val="001A0C49"/>
    <w:rsid w:val="001A11E6"/>
    <w:rsid w:val="001A6691"/>
    <w:rsid w:val="001A7EF3"/>
    <w:rsid w:val="001B14A0"/>
    <w:rsid w:val="001C0FE3"/>
    <w:rsid w:val="001C3E31"/>
    <w:rsid w:val="001C4D96"/>
    <w:rsid w:val="001D2EBE"/>
    <w:rsid w:val="001D529B"/>
    <w:rsid w:val="001E47EA"/>
    <w:rsid w:val="001F2E24"/>
    <w:rsid w:val="002069FB"/>
    <w:rsid w:val="002103A1"/>
    <w:rsid w:val="00211E5F"/>
    <w:rsid w:val="00220610"/>
    <w:rsid w:val="00223D7C"/>
    <w:rsid w:val="00231718"/>
    <w:rsid w:val="00240B1B"/>
    <w:rsid w:val="0024199A"/>
    <w:rsid w:val="002435AA"/>
    <w:rsid w:val="002453DD"/>
    <w:rsid w:val="00255B2B"/>
    <w:rsid w:val="00257F4A"/>
    <w:rsid w:val="00260077"/>
    <w:rsid w:val="002627B8"/>
    <w:rsid w:val="0027051C"/>
    <w:rsid w:val="00277DC3"/>
    <w:rsid w:val="00285AF9"/>
    <w:rsid w:val="002A3C8C"/>
    <w:rsid w:val="002A60B0"/>
    <w:rsid w:val="002B41F8"/>
    <w:rsid w:val="002B677F"/>
    <w:rsid w:val="002C3A15"/>
    <w:rsid w:val="002E075A"/>
    <w:rsid w:val="002F74A7"/>
    <w:rsid w:val="00302CEF"/>
    <w:rsid w:val="00333AD2"/>
    <w:rsid w:val="0036740E"/>
    <w:rsid w:val="00374EA9"/>
    <w:rsid w:val="003822E9"/>
    <w:rsid w:val="00391E57"/>
    <w:rsid w:val="003B0423"/>
    <w:rsid w:val="003B474E"/>
    <w:rsid w:val="003C3179"/>
    <w:rsid w:val="003C4BC5"/>
    <w:rsid w:val="003C5359"/>
    <w:rsid w:val="003E3F74"/>
    <w:rsid w:val="003E6186"/>
    <w:rsid w:val="003F6C35"/>
    <w:rsid w:val="004173D4"/>
    <w:rsid w:val="0043548B"/>
    <w:rsid w:val="0043612B"/>
    <w:rsid w:val="00441152"/>
    <w:rsid w:val="004618FF"/>
    <w:rsid w:val="00462595"/>
    <w:rsid w:val="00465891"/>
    <w:rsid w:val="004659B8"/>
    <w:rsid w:val="00465D69"/>
    <w:rsid w:val="00470900"/>
    <w:rsid w:val="00481CB7"/>
    <w:rsid w:val="00485E22"/>
    <w:rsid w:val="00495C92"/>
    <w:rsid w:val="004C2EDB"/>
    <w:rsid w:val="004E1A98"/>
    <w:rsid w:val="004E45D4"/>
    <w:rsid w:val="004E67F5"/>
    <w:rsid w:val="004E72FA"/>
    <w:rsid w:val="004F415F"/>
    <w:rsid w:val="004F5685"/>
    <w:rsid w:val="005003E6"/>
    <w:rsid w:val="0050305F"/>
    <w:rsid w:val="00503986"/>
    <w:rsid w:val="00526279"/>
    <w:rsid w:val="00527033"/>
    <w:rsid w:val="00530569"/>
    <w:rsid w:val="00530AF5"/>
    <w:rsid w:val="00550E93"/>
    <w:rsid w:val="0055358F"/>
    <w:rsid w:val="00553FE6"/>
    <w:rsid w:val="00564DF9"/>
    <w:rsid w:val="00577BF4"/>
    <w:rsid w:val="00580DC1"/>
    <w:rsid w:val="005916C4"/>
    <w:rsid w:val="00593983"/>
    <w:rsid w:val="00594D2C"/>
    <w:rsid w:val="005A2358"/>
    <w:rsid w:val="005A2A76"/>
    <w:rsid w:val="005A7A4B"/>
    <w:rsid w:val="005B1524"/>
    <w:rsid w:val="005D0157"/>
    <w:rsid w:val="005D0C5A"/>
    <w:rsid w:val="005E0BCA"/>
    <w:rsid w:val="005E1887"/>
    <w:rsid w:val="005E591F"/>
    <w:rsid w:val="005F20BC"/>
    <w:rsid w:val="006002A5"/>
    <w:rsid w:val="0060765B"/>
    <w:rsid w:val="00610022"/>
    <w:rsid w:val="00611453"/>
    <w:rsid w:val="006114FB"/>
    <w:rsid w:val="006123DB"/>
    <w:rsid w:val="006213D7"/>
    <w:rsid w:val="006217C4"/>
    <w:rsid w:val="00630276"/>
    <w:rsid w:val="00630E7E"/>
    <w:rsid w:val="00646AE4"/>
    <w:rsid w:val="006471A7"/>
    <w:rsid w:val="0065348E"/>
    <w:rsid w:val="00657148"/>
    <w:rsid w:val="00660E97"/>
    <w:rsid w:val="006613BE"/>
    <w:rsid w:val="00664D0D"/>
    <w:rsid w:val="00672000"/>
    <w:rsid w:val="0068324F"/>
    <w:rsid w:val="00685794"/>
    <w:rsid w:val="006A0741"/>
    <w:rsid w:val="006A0747"/>
    <w:rsid w:val="006A4347"/>
    <w:rsid w:val="006B0C77"/>
    <w:rsid w:val="006B28C3"/>
    <w:rsid w:val="006C09F6"/>
    <w:rsid w:val="006C3AB3"/>
    <w:rsid w:val="006C420B"/>
    <w:rsid w:val="006C56D2"/>
    <w:rsid w:val="006C635B"/>
    <w:rsid w:val="006C781C"/>
    <w:rsid w:val="006D040C"/>
    <w:rsid w:val="006E22DE"/>
    <w:rsid w:val="007010F3"/>
    <w:rsid w:val="00705662"/>
    <w:rsid w:val="00710635"/>
    <w:rsid w:val="00713C17"/>
    <w:rsid w:val="007161D3"/>
    <w:rsid w:val="0072540C"/>
    <w:rsid w:val="00732878"/>
    <w:rsid w:val="00732D60"/>
    <w:rsid w:val="00733626"/>
    <w:rsid w:val="00735150"/>
    <w:rsid w:val="007352BD"/>
    <w:rsid w:val="00745C24"/>
    <w:rsid w:val="007548B1"/>
    <w:rsid w:val="0077083F"/>
    <w:rsid w:val="007746B2"/>
    <w:rsid w:val="007804B3"/>
    <w:rsid w:val="007937B4"/>
    <w:rsid w:val="007963B1"/>
    <w:rsid w:val="007A2028"/>
    <w:rsid w:val="007A7570"/>
    <w:rsid w:val="007D01B3"/>
    <w:rsid w:val="007D2A4A"/>
    <w:rsid w:val="007E1D49"/>
    <w:rsid w:val="007E58F7"/>
    <w:rsid w:val="007E6C55"/>
    <w:rsid w:val="007F05A8"/>
    <w:rsid w:val="00802D86"/>
    <w:rsid w:val="00806135"/>
    <w:rsid w:val="00812E02"/>
    <w:rsid w:val="008166A6"/>
    <w:rsid w:val="0082259B"/>
    <w:rsid w:val="00831660"/>
    <w:rsid w:val="0083551E"/>
    <w:rsid w:val="008409F3"/>
    <w:rsid w:val="0085393D"/>
    <w:rsid w:val="008636DB"/>
    <w:rsid w:val="00877645"/>
    <w:rsid w:val="00880B72"/>
    <w:rsid w:val="00881781"/>
    <w:rsid w:val="00882589"/>
    <w:rsid w:val="00882D9C"/>
    <w:rsid w:val="00883F07"/>
    <w:rsid w:val="008875BE"/>
    <w:rsid w:val="008A741D"/>
    <w:rsid w:val="008B0046"/>
    <w:rsid w:val="008B1980"/>
    <w:rsid w:val="008C727B"/>
    <w:rsid w:val="008D2958"/>
    <w:rsid w:val="008D7F62"/>
    <w:rsid w:val="008E0428"/>
    <w:rsid w:val="008E170F"/>
    <w:rsid w:val="008E2A5A"/>
    <w:rsid w:val="008E3FAC"/>
    <w:rsid w:val="008F1FFB"/>
    <w:rsid w:val="008F2861"/>
    <w:rsid w:val="008F7017"/>
    <w:rsid w:val="0090365F"/>
    <w:rsid w:val="009075D1"/>
    <w:rsid w:val="00920364"/>
    <w:rsid w:val="00933096"/>
    <w:rsid w:val="009533AD"/>
    <w:rsid w:val="00960849"/>
    <w:rsid w:val="009624D3"/>
    <w:rsid w:val="00963AAC"/>
    <w:rsid w:val="00975677"/>
    <w:rsid w:val="009827DA"/>
    <w:rsid w:val="009872CE"/>
    <w:rsid w:val="00990AD6"/>
    <w:rsid w:val="009969A8"/>
    <w:rsid w:val="00997785"/>
    <w:rsid w:val="009B3056"/>
    <w:rsid w:val="009B4A3B"/>
    <w:rsid w:val="009D5AC6"/>
    <w:rsid w:val="009E1BE2"/>
    <w:rsid w:val="009E4D46"/>
    <w:rsid w:val="009E698C"/>
    <w:rsid w:val="009F190D"/>
    <w:rsid w:val="009F5417"/>
    <w:rsid w:val="00A14B0F"/>
    <w:rsid w:val="00A1670C"/>
    <w:rsid w:val="00A21BB9"/>
    <w:rsid w:val="00A37B01"/>
    <w:rsid w:val="00A4015A"/>
    <w:rsid w:val="00A50FA9"/>
    <w:rsid w:val="00A63E7A"/>
    <w:rsid w:val="00A7149B"/>
    <w:rsid w:val="00A844A9"/>
    <w:rsid w:val="00A907D8"/>
    <w:rsid w:val="00AA12D8"/>
    <w:rsid w:val="00AC37A8"/>
    <w:rsid w:val="00AF636B"/>
    <w:rsid w:val="00B05CBA"/>
    <w:rsid w:val="00B074CD"/>
    <w:rsid w:val="00B16452"/>
    <w:rsid w:val="00B224E7"/>
    <w:rsid w:val="00B30322"/>
    <w:rsid w:val="00B34C27"/>
    <w:rsid w:val="00B42078"/>
    <w:rsid w:val="00B70C29"/>
    <w:rsid w:val="00B713FE"/>
    <w:rsid w:val="00B7187E"/>
    <w:rsid w:val="00B7354B"/>
    <w:rsid w:val="00B8682A"/>
    <w:rsid w:val="00B9255F"/>
    <w:rsid w:val="00BA2CA1"/>
    <w:rsid w:val="00BA618F"/>
    <w:rsid w:val="00BA7EDB"/>
    <w:rsid w:val="00BB49BB"/>
    <w:rsid w:val="00BC4B10"/>
    <w:rsid w:val="00BC4BB9"/>
    <w:rsid w:val="00BC610D"/>
    <w:rsid w:val="00BD0C63"/>
    <w:rsid w:val="00BD63D7"/>
    <w:rsid w:val="00BF5D31"/>
    <w:rsid w:val="00C00901"/>
    <w:rsid w:val="00C13D27"/>
    <w:rsid w:val="00C16796"/>
    <w:rsid w:val="00C27666"/>
    <w:rsid w:val="00C27877"/>
    <w:rsid w:val="00C37262"/>
    <w:rsid w:val="00C37DC0"/>
    <w:rsid w:val="00C517A6"/>
    <w:rsid w:val="00C77834"/>
    <w:rsid w:val="00C82412"/>
    <w:rsid w:val="00C8488A"/>
    <w:rsid w:val="00CA4724"/>
    <w:rsid w:val="00CA4754"/>
    <w:rsid w:val="00CA4967"/>
    <w:rsid w:val="00CB0B59"/>
    <w:rsid w:val="00CB1916"/>
    <w:rsid w:val="00CC06DB"/>
    <w:rsid w:val="00CC14D2"/>
    <w:rsid w:val="00CC7157"/>
    <w:rsid w:val="00CD3013"/>
    <w:rsid w:val="00CD447E"/>
    <w:rsid w:val="00CD5256"/>
    <w:rsid w:val="00CD65BE"/>
    <w:rsid w:val="00CE1ED1"/>
    <w:rsid w:val="00CE7D9A"/>
    <w:rsid w:val="00CF4FB7"/>
    <w:rsid w:val="00CF7A64"/>
    <w:rsid w:val="00D02537"/>
    <w:rsid w:val="00D02748"/>
    <w:rsid w:val="00D0317A"/>
    <w:rsid w:val="00D0787C"/>
    <w:rsid w:val="00D1074C"/>
    <w:rsid w:val="00D12CD3"/>
    <w:rsid w:val="00D33466"/>
    <w:rsid w:val="00D369F7"/>
    <w:rsid w:val="00D46000"/>
    <w:rsid w:val="00D51AB6"/>
    <w:rsid w:val="00D80B7D"/>
    <w:rsid w:val="00D83CCD"/>
    <w:rsid w:val="00D84D34"/>
    <w:rsid w:val="00DA2ECA"/>
    <w:rsid w:val="00DA5F7E"/>
    <w:rsid w:val="00DA7FB0"/>
    <w:rsid w:val="00DB0A62"/>
    <w:rsid w:val="00DC7FE5"/>
    <w:rsid w:val="00DD59CC"/>
    <w:rsid w:val="00DD6E7A"/>
    <w:rsid w:val="00DE37EF"/>
    <w:rsid w:val="00DE501B"/>
    <w:rsid w:val="00DF4645"/>
    <w:rsid w:val="00E13659"/>
    <w:rsid w:val="00E2240A"/>
    <w:rsid w:val="00E22AFD"/>
    <w:rsid w:val="00E33DAA"/>
    <w:rsid w:val="00E41FFA"/>
    <w:rsid w:val="00E42A00"/>
    <w:rsid w:val="00E42A1C"/>
    <w:rsid w:val="00E47217"/>
    <w:rsid w:val="00E47509"/>
    <w:rsid w:val="00E5021C"/>
    <w:rsid w:val="00E5195B"/>
    <w:rsid w:val="00E51FAA"/>
    <w:rsid w:val="00E55AF7"/>
    <w:rsid w:val="00E6405F"/>
    <w:rsid w:val="00E70BFA"/>
    <w:rsid w:val="00E816A3"/>
    <w:rsid w:val="00EA0BEB"/>
    <w:rsid w:val="00EA3A6F"/>
    <w:rsid w:val="00EA5A38"/>
    <w:rsid w:val="00EB01F0"/>
    <w:rsid w:val="00EB78B1"/>
    <w:rsid w:val="00EC4E8F"/>
    <w:rsid w:val="00EC745C"/>
    <w:rsid w:val="00ED224E"/>
    <w:rsid w:val="00ED4E16"/>
    <w:rsid w:val="00EE53BF"/>
    <w:rsid w:val="00EF04DA"/>
    <w:rsid w:val="00EF4FF2"/>
    <w:rsid w:val="00F11010"/>
    <w:rsid w:val="00F178FC"/>
    <w:rsid w:val="00F3674D"/>
    <w:rsid w:val="00F400F8"/>
    <w:rsid w:val="00F439F0"/>
    <w:rsid w:val="00F55536"/>
    <w:rsid w:val="00F5766E"/>
    <w:rsid w:val="00F65C8D"/>
    <w:rsid w:val="00F80325"/>
    <w:rsid w:val="00F91A46"/>
    <w:rsid w:val="00F91CD1"/>
    <w:rsid w:val="00FB2FEE"/>
    <w:rsid w:val="00FC0CC1"/>
    <w:rsid w:val="00FC63EC"/>
    <w:rsid w:val="00FC686B"/>
    <w:rsid w:val="00FE1C20"/>
    <w:rsid w:val="00FE510E"/>
    <w:rsid w:val="00FF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E8B5A96-F9AA-4265-8085-78D30DE1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262"/>
    <w:pPr>
      <w:ind w:left="720"/>
      <w:jc w:val="both"/>
    </w:pPr>
    <w:rPr>
      <w:color w:val="000000"/>
      <w:sz w:val="20"/>
      <w:szCs w:val="20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262"/>
    <w:pPr>
      <w:keepNext/>
      <w:keepLines/>
      <w:pBdr>
        <w:left w:val="single" w:sz="4" w:space="4" w:color="auto"/>
        <w:bottom w:val="single" w:sz="4" w:space="1" w:color="auto"/>
      </w:pBdr>
      <w:spacing w:before="480" w:after="0"/>
      <w:ind w:left="0"/>
      <w:outlineLvl w:val="0"/>
    </w:pPr>
    <w:rPr>
      <w:rFonts w:ascii="Arial Black" w:eastAsiaTheme="majorEastAsia" w:hAnsi="Arial Black" w:cstheme="majorBidi"/>
      <w:b/>
      <w:bCs/>
      <w:smallCaps/>
      <w:noProof/>
      <w:sz w:val="28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262"/>
    <w:pPr>
      <w:keepNext/>
      <w:keepLines/>
      <w:spacing w:before="480" w:after="0"/>
      <w:outlineLvl w:val="1"/>
    </w:pPr>
    <w:rPr>
      <w:rFonts w:ascii="Arial" w:eastAsiaTheme="majorEastAsia" w:hAnsi="Arial" w:cs="Arial"/>
      <w:b/>
      <w:bCs/>
      <w:noProof/>
      <w:sz w:val="24"/>
      <w:szCs w:val="26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88A"/>
    <w:pPr>
      <w:keepNext/>
      <w:keepLines/>
      <w:spacing w:before="200" w:after="0"/>
      <w:outlineLvl w:val="2"/>
    </w:pPr>
    <w:rPr>
      <w:rFonts w:ascii="Arial" w:eastAsiaTheme="majorEastAsia" w:hAnsi="Arial" w:cs="Arial"/>
      <w:b/>
      <w:bCs/>
      <w:i/>
      <w:color w:val="auto"/>
      <w:lang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2C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CA1"/>
    <w:rPr>
      <w:rFonts w:ascii="Tahoma" w:hAnsi="Tahoma" w:cs="Tahoma"/>
      <w:sz w:val="16"/>
      <w:szCs w:val="16"/>
    </w:rPr>
  </w:style>
  <w:style w:type="character" w:customStyle="1" w:styleId="CSTStyle">
    <w:name w:val="CST Style"/>
    <w:basedOn w:val="DefaultParagraphFont"/>
    <w:uiPriority w:val="1"/>
    <w:rsid w:val="00BA2CA1"/>
    <w:rPr>
      <w:rFonts w:ascii="Arial Black" w:hAnsi="Arial Black"/>
      <w:sz w:val="32"/>
    </w:rPr>
  </w:style>
  <w:style w:type="paragraph" w:styleId="Header">
    <w:name w:val="header"/>
    <w:basedOn w:val="Normal"/>
    <w:link w:val="HeaderChar"/>
    <w:uiPriority w:val="99"/>
    <w:unhideWhenUsed/>
    <w:rsid w:val="00462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595"/>
  </w:style>
  <w:style w:type="paragraph" w:styleId="Footer">
    <w:name w:val="footer"/>
    <w:basedOn w:val="Normal"/>
    <w:link w:val="FooterChar"/>
    <w:uiPriority w:val="99"/>
    <w:unhideWhenUsed/>
    <w:rsid w:val="00462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595"/>
  </w:style>
  <w:style w:type="paragraph" w:styleId="NoSpacing">
    <w:name w:val="No Spacing"/>
    <w:link w:val="NoSpacingChar"/>
    <w:uiPriority w:val="1"/>
    <w:qFormat/>
    <w:rsid w:val="00462595"/>
    <w:pPr>
      <w:spacing w:after="0" w:line="240" w:lineRule="auto"/>
    </w:pPr>
  </w:style>
  <w:style w:type="table" w:styleId="TableGrid">
    <w:name w:val="Table Grid"/>
    <w:basedOn w:val="TableNormal"/>
    <w:uiPriority w:val="59"/>
    <w:rsid w:val="00564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7262"/>
    <w:rPr>
      <w:rFonts w:ascii="Arial Black" w:eastAsiaTheme="majorEastAsia" w:hAnsi="Arial Black" w:cstheme="majorBidi"/>
      <w:b/>
      <w:bCs/>
      <w:smallCaps/>
      <w:noProof/>
      <w:color w:val="000000"/>
      <w:sz w:val="28"/>
      <w:szCs w:val="28"/>
      <w:lang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E55AF7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37262"/>
    <w:rPr>
      <w:rFonts w:ascii="Arial" w:eastAsiaTheme="majorEastAsia" w:hAnsi="Arial" w:cs="Arial"/>
      <w:b/>
      <w:bCs/>
      <w:noProof/>
      <w:color w:val="000000"/>
      <w:sz w:val="24"/>
      <w:szCs w:val="26"/>
      <w:lang w:eastAsia="en-CA"/>
    </w:rPr>
  </w:style>
  <w:style w:type="paragraph" w:styleId="TOC1">
    <w:name w:val="toc 1"/>
    <w:basedOn w:val="Normal"/>
    <w:next w:val="Normal"/>
    <w:autoRedefine/>
    <w:uiPriority w:val="39"/>
    <w:unhideWhenUsed/>
    <w:rsid w:val="00C37262"/>
    <w:pPr>
      <w:tabs>
        <w:tab w:val="right" w:leader="dot" w:pos="9350"/>
      </w:tabs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6114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1145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8488A"/>
    <w:rPr>
      <w:rFonts w:ascii="Arial" w:eastAsiaTheme="majorEastAsia" w:hAnsi="Arial" w:cs="Arial"/>
      <w:b/>
      <w:bCs/>
      <w:i/>
      <w:sz w:val="20"/>
      <w:szCs w:val="20"/>
      <w:lang w:eastAsia="en-CA"/>
    </w:rPr>
  </w:style>
  <w:style w:type="paragraph" w:styleId="TOC3">
    <w:name w:val="toc 3"/>
    <w:basedOn w:val="Normal"/>
    <w:next w:val="Normal"/>
    <w:autoRedefine/>
    <w:uiPriority w:val="39"/>
    <w:unhideWhenUsed/>
    <w:rsid w:val="00C37262"/>
    <w:pPr>
      <w:spacing w:after="100"/>
      <w:ind w:left="400"/>
    </w:pPr>
  </w:style>
  <w:style w:type="paragraph" w:styleId="Index1">
    <w:name w:val="index 1"/>
    <w:basedOn w:val="Normal"/>
    <w:next w:val="Normal"/>
    <w:autoRedefine/>
    <w:uiPriority w:val="99"/>
    <w:unhideWhenUsed/>
    <w:rsid w:val="00231718"/>
    <w:pPr>
      <w:spacing w:after="0"/>
      <w:ind w:left="200" w:hanging="200"/>
      <w:jc w:val="left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231718"/>
    <w:pPr>
      <w:spacing w:after="0"/>
      <w:ind w:left="400" w:hanging="200"/>
      <w:jc w:val="left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231718"/>
    <w:pPr>
      <w:spacing w:after="0"/>
      <w:ind w:left="600" w:hanging="200"/>
      <w:jc w:val="left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231718"/>
    <w:pPr>
      <w:spacing w:after="0"/>
      <w:ind w:left="800" w:hanging="200"/>
      <w:jc w:val="left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231718"/>
    <w:pPr>
      <w:spacing w:after="0"/>
      <w:ind w:left="1000" w:hanging="200"/>
      <w:jc w:val="left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231718"/>
    <w:pPr>
      <w:spacing w:after="0"/>
      <w:ind w:left="1200" w:hanging="200"/>
      <w:jc w:val="left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231718"/>
    <w:pPr>
      <w:spacing w:after="0"/>
      <w:ind w:left="1400" w:hanging="200"/>
      <w:jc w:val="left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231718"/>
    <w:pPr>
      <w:spacing w:after="0"/>
      <w:ind w:left="1600" w:hanging="200"/>
      <w:jc w:val="left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231718"/>
    <w:pPr>
      <w:spacing w:after="0"/>
      <w:ind w:left="1800" w:hanging="200"/>
      <w:jc w:val="left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231718"/>
    <w:pPr>
      <w:spacing w:before="240" w:after="120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9F5417"/>
    <w:pPr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B0423"/>
  </w:style>
  <w:style w:type="paragraph" w:customStyle="1" w:styleId="ChapterHeading">
    <w:name w:val="Chapter Heading"/>
    <w:basedOn w:val="Normal"/>
    <w:link w:val="ChapterHeadingChar"/>
    <w:qFormat/>
    <w:rsid w:val="008D7F62"/>
    <w:pPr>
      <w:pBdr>
        <w:top w:val="single" w:sz="4" w:space="1" w:color="auto"/>
        <w:bottom w:val="single" w:sz="4" w:space="1" w:color="auto"/>
      </w:pBdr>
      <w:spacing w:before="600" w:after="2400"/>
      <w:ind w:left="0"/>
      <w:jc w:val="center"/>
    </w:pPr>
    <w:rPr>
      <w:rFonts w:ascii="Arial Black" w:hAnsi="Arial Black"/>
      <w:caps/>
      <w:noProof/>
      <w:sz w:val="40"/>
      <w:szCs w:val="40"/>
      <w:shd w:val="clear" w:color="auto" w:fill="auto"/>
      <w:lang w:eastAsia="en-CA"/>
    </w:rPr>
  </w:style>
  <w:style w:type="character" w:customStyle="1" w:styleId="ChapterHeadingChar">
    <w:name w:val="Chapter Heading Char"/>
    <w:basedOn w:val="DefaultParagraphFont"/>
    <w:link w:val="ChapterHeading"/>
    <w:rsid w:val="008D7F62"/>
    <w:rPr>
      <w:rFonts w:ascii="Arial Black" w:hAnsi="Arial Black"/>
      <w:caps/>
      <w:noProof/>
      <w:color w:val="000000"/>
      <w:sz w:val="40"/>
      <w:szCs w:val="40"/>
      <w:lang w:eastAsia="en-CA"/>
    </w:rPr>
  </w:style>
  <w:style w:type="paragraph" w:styleId="Bibliography">
    <w:name w:val="Bibliography"/>
    <w:basedOn w:val="Normal"/>
    <w:next w:val="Normal"/>
    <w:uiPriority w:val="37"/>
    <w:unhideWhenUsed/>
    <w:rsid w:val="00DB0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hillip\Documents\College%20work\Microprocessors%20lab%20report%20lab%20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Mic13</b:Tag>
    <b:SourceType>InternetSite</b:SourceType>
    <b:Guid>{EFAD2894-6DAD-44DB-8E11-7BE7DAAB8802}</b:Guid>
    <b:Author>
      <b:Author>
        <b:Corporate>Microchip Technology Inc.</b:Corporate>
      </b:Author>
    </b:Author>
    <b:Title>MPASM Assembler, MPLINK Object Linker, MPLIB Object Librarian User's Guide</b:Title>
    <b:ProductionCompany>Microchip Technology Inc.</b:ProductionCompany>
    <b:Year>2013</b:Year>
    <b:YearAccessed>2017</b:YearAccessed>
    <b:MonthAccessed>9</b:MonthAccessed>
    <b:DayAccessed>20</b:DayAccessed>
    <b:URL>http://ww1.microchip.com/downloads/en/DeviceDoc/33014L.pdf</b:URL>
    <b:RefOrder>1</b:RefOrder>
  </b:Source>
</b:Sources>
</file>

<file path=customXml/itemProps1.xml><?xml version="1.0" encoding="utf-8"?>
<ds:datastoreItem xmlns:ds="http://schemas.openxmlformats.org/officeDocument/2006/customXml" ds:itemID="{A0701259-26A5-47AC-AA85-48B995EAF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Microprocessors lab report lab 0.dotx</Template>
  <TotalTime>509</TotalTime>
  <Pages>6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Vanier College</Company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Admin123</dc:creator>
  <cp:lastModifiedBy>Bronwen May</cp:lastModifiedBy>
  <cp:revision>329</cp:revision>
  <cp:lastPrinted>2013-11-14T01:07:00Z</cp:lastPrinted>
  <dcterms:created xsi:type="dcterms:W3CDTF">2017-09-21T10:20:00Z</dcterms:created>
  <dcterms:modified xsi:type="dcterms:W3CDTF">2017-10-26T00:11:00Z</dcterms:modified>
</cp:coreProperties>
</file>